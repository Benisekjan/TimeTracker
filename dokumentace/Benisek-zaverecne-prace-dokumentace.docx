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14:paraId="672A6659" w14:textId="77777777" w:rsidTr="31CDAC39">
        <w:trPr>
          <w:trHeight w:hRule="exact" w:val="2835"/>
        </w:trPr>
        <w:tc>
          <w:tcPr>
            <w:tcW w:w="9640" w:type="dxa"/>
            <w:gridSpan w:val="3"/>
          </w:tcPr>
          <w:p w14:paraId="0A37501D" w14:textId="77777777" w:rsidR="00F03DA6" w:rsidRDefault="002F3109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0D335173" wp14:editId="15FA1C93">
                  <wp:extent cx="3295650" cy="1276350"/>
                  <wp:effectExtent l="0" t="0" r="0" b="0"/>
                  <wp:docPr id="835562553" name="Obrázek 8355625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14:paraId="4B9278FA" w14:textId="77777777" w:rsidTr="31CDAC39">
        <w:trPr>
          <w:trHeight w:val="1415"/>
        </w:trPr>
        <w:tc>
          <w:tcPr>
            <w:tcW w:w="9640" w:type="dxa"/>
            <w:gridSpan w:val="3"/>
            <w:vAlign w:val="center"/>
          </w:tcPr>
          <w:p w14:paraId="7751DE3C" w14:textId="77777777"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6C6819E6" w14:textId="77777777"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14:paraId="283CB868" w14:textId="77777777" w:rsidTr="31CDAC39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48C46A77" w14:textId="03ABE4EA" w:rsidR="00FC1F9B" w:rsidRPr="00C91564" w:rsidRDefault="00C90E5B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fldChar w:fldCharType="begin">
                <w:ffData>
                  <w:name w:val="Nazev"/>
                  <w:enabled/>
                  <w:calcOnExit w:val="0"/>
                  <w:textInput>
                    <w:default w:val="Time Tracker"/>
                  </w:textInput>
                </w:ffData>
              </w:fldChar>
            </w:r>
            <w:bookmarkStart w:id="0" w:name="Nazev"/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instrText xml:space="preserve"> FORMTEXT </w:instrText>
            </w: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</w: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fldChar w:fldCharType="separate"/>
            </w:r>
            <w:r>
              <w:rPr>
                <w:rFonts w:ascii="Arial Narrow" w:hAnsi="Arial Narrow" w:cs="Arial Narrow"/>
                <w:b/>
                <w:bCs/>
                <w:noProof/>
                <w:sz w:val="44"/>
                <w:szCs w:val="44"/>
              </w:rPr>
              <w:t>Time Tracker</w:t>
            </w: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fldChar w:fldCharType="end"/>
            </w:r>
            <w:bookmarkEnd w:id="0"/>
          </w:p>
        </w:tc>
      </w:tr>
      <w:tr w:rsidR="00F03DA6" w14:paraId="2F51A19B" w14:textId="77777777" w:rsidTr="31CDAC39">
        <w:trPr>
          <w:trHeight w:hRule="exact" w:val="567"/>
        </w:trPr>
        <w:tc>
          <w:tcPr>
            <w:tcW w:w="9640" w:type="dxa"/>
            <w:gridSpan w:val="3"/>
          </w:tcPr>
          <w:p w14:paraId="317DA2DD" w14:textId="05352741" w:rsidR="00F03DA6" w:rsidRPr="00C91564" w:rsidRDefault="00C90E5B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Jmeno"/>
                  <w:enabled/>
                  <w:calcOnExit w:val="0"/>
                  <w:textInput>
                    <w:default w:val="Jan Beníšek"/>
                  </w:textInput>
                </w:ffData>
              </w:fldChar>
            </w:r>
            <w:bookmarkStart w:id="1" w:name="Jmeno"/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Jan Beníšek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1"/>
          </w:p>
        </w:tc>
      </w:tr>
      <w:bookmarkStart w:id="2" w:name="Text1"/>
      <w:tr w:rsidR="00C91564" w14:paraId="22CE71A3" w14:textId="77777777" w:rsidTr="31CDAC39">
        <w:trPr>
          <w:trHeight w:val="4781"/>
        </w:trPr>
        <w:tc>
          <w:tcPr>
            <w:tcW w:w="9640" w:type="dxa"/>
            <w:gridSpan w:val="3"/>
            <w:vAlign w:val="center"/>
          </w:tcPr>
          <w:p w14:paraId="425AB6E0" w14:textId="77777777" w:rsidR="00FC1F9B" w:rsidRPr="00E41AE1" w:rsidRDefault="00E41AE1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místo pro vložení obrázku]"/>
                  </w:textInput>
                </w:ffData>
              </w:fldChar>
            </w:r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[místo pro vložení obrázku]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2"/>
          </w:p>
        </w:tc>
      </w:tr>
      <w:tr w:rsidR="00F03DA6" w14:paraId="5DAB6C7B" w14:textId="77777777" w:rsidTr="31CDAC39">
        <w:trPr>
          <w:trHeight w:hRule="exact" w:val="108"/>
        </w:trPr>
        <w:tc>
          <w:tcPr>
            <w:tcW w:w="3828" w:type="dxa"/>
            <w:gridSpan w:val="2"/>
          </w:tcPr>
          <w:p w14:paraId="02EB378F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6A05A809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14:paraId="63E38993" w14:textId="77777777" w:rsidTr="31CDAC39">
        <w:trPr>
          <w:trHeight w:hRule="exact" w:val="930"/>
        </w:trPr>
        <w:tc>
          <w:tcPr>
            <w:tcW w:w="2410" w:type="dxa"/>
            <w:vAlign w:val="center"/>
          </w:tcPr>
          <w:p w14:paraId="4A597549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5A39BBE3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3486F6D5" w14:textId="77777777"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3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3"/>
          </w:p>
        </w:tc>
      </w:tr>
      <w:tr w:rsidR="005D5EFD" w14:paraId="31288559" w14:textId="77777777" w:rsidTr="31CDAC39">
        <w:trPr>
          <w:trHeight w:hRule="exact" w:val="930"/>
        </w:trPr>
        <w:tc>
          <w:tcPr>
            <w:tcW w:w="2410" w:type="dxa"/>
            <w:vAlign w:val="center"/>
          </w:tcPr>
          <w:p w14:paraId="7C546FE4" w14:textId="77777777"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5057CC31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70B99F6E" w14:textId="77777777"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2F8FA5BA" w14:textId="52BCF243" w:rsidR="005D5EFD" w:rsidRPr="005D5EFD" w:rsidRDefault="005D5EFD" w:rsidP="00F25CDC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</w:t>
            </w:r>
            <w:r w:rsidR="00F25CDC">
              <w:rPr>
                <w:rFonts w:ascii="Arial Narrow" w:hAnsi="Arial Narrow" w:cs="Arial Narrow"/>
                <w:sz w:val="28"/>
                <w:szCs w:val="28"/>
              </w:rPr>
              <w:t>2</w:t>
            </w:r>
            <w:r w:rsidR="00C90E5B">
              <w:rPr>
                <w:rFonts w:ascii="Arial Narrow" w:hAnsi="Arial Narrow" w:cs="Arial Narrow"/>
                <w:sz w:val="28"/>
                <w:szCs w:val="28"/>
              </w:rPr>
              <w:t>4</w:t>
            </w:r>
            <w:r>
              <w:rPr>
                <w:rFonts w:ascii="Arial Narrow" w:hAnsi="Arial Narrow" w:cs="Arial Narrow"/>
                <w:sz w:val="28"/>
                <w:szCs w:val="28"/>
              </w:rPr>
              <w:t>/20</w:t>
            </w:r>
            <w:r w:rsidR="00F25CDC">
              <w:rPr>
                <w:rFonts w:ascii="Arial Narrow" w:hAnsi="Arial Narrow" w:cs="Arial Narrow"/>
                <w:sz w:val="28"/>
                <w:szCs w:val="28"/>
              </w:rPr>
              <w:t>2</w:t>
            </w:r>
            <w:r w:rsidR="00C90E5B">
              <w:rPr>
                <w:rFonts w:ascii="Arial Narrow" w:hAnsi="Arial Narrow" w:cs="Arial Narrow"/>
                <w:sz w:val="28"/>
                <w:szCs w:val="28"/>
              </w:rPr>
              <w:t>5</w:t>
            </w:r>
          </w:p>
        </w:tc>
      </w:tr>
    </w:tbl>
    <w:p w14:paraId="41C8F396" w14:textId="77777777" w:rsidR="00F03DA6" w:rsidRDefault="00F03DA6">
      <w:pPr>
        <w:sectPr w:rsidR="00F03DA6">
          <w:footerReference w:type="default" r:id="rId12"/>
          <w:headerReference w:type="first" r:id="rId13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10D7C65A" w14:textId="77777777" w:rsidR="00E15FA1" w:rsidRPr="00F25CDC" w:rsidRDefault="00896E56" w:rsidP="00F25CDC">
      <w:pPr>
        <w:rPr>
          <w:b/>
        </w:rPr>
      </w:pPr>
      <w:r>
        <w:br w:type="page"/>
      </w:r>
      <w:r w:rsidR="00D967BB" w:rsidRPr="00F25CDC">
        <w:rPr>
          <w:b/>
        </w:rPr>
        <w:lastRenderedPageBreak/>
        <w:t>Poděkování</w:t>
      </w:r>
    </w:p>
    <w:p w14:paraId="10C33DE8" w14:textId="7E93B4A2" w:rsidR="003F7034" w:rsidRPr="00D40F0E" w:rsidRDefault="003F7034" w:rsidP="003F7034">
      <w:pPr>
        <w:ind w:left="720"/>
        <w:rPr>
          <w:rStyle w:val="Pokec"/>
          <w:i/>
          <w:color w:val="auto"/>
        </w:rPr>
      </w:pPr>
      <w:r w:rsidRPr="003F7034">
        <w:rPr>
          <w:i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Rád bych poděkoval</w:t>
      </w:r>
      <w:r w:rsidR="00673AF5">
        <w:rPr>
          <w:i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rodině za podporu a </w:t>
      </w:r>
      <w:r w:rsidR="00673AF5" w:rsidRPr="003F7034">
        <w:rPr>
          <w:i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pánům</w:t>
      </w:r>
      <w:r w:rsidRPr="003F7034">
        <w:rPr>
          <w:i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učitelům Ing. Petru </w:t>
      </w:r>
      <w:proofErr w:type="spellStart"/>
      <w:r w:rsidRPr="003F7034">
        <w:rPr>
          <w:i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Grussmannovi</w:t>
      </w:r>
      <w:proofErr w:type="spellEnd"/>
      <w:r w:rsidRPr="003F7034">
        <w:rPr>
          <w:i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a Mgr. Marku </w:t>
      </w:r>
      <w:proofErr w:type="spellStart"/>
      <w:r w:rsidRPr="003F7034">
        <w:rPr>
          <w:i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Lučnému</w:t>
      </w:r>
      <w:proofErr w:type="spellEnd"/>
      <w:r w:rsidRPr="003F7034">
        <w:rPr>
          <w:i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za</w:t>
      </w:r>
      <w:r w:rsidRPr="003F7034">
        <w:rPr>
          <w:i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3F7034">
        <w:rPr>
          <w:i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jejich pomoc s projektem, jelikož mi</w:t>
      </w:r>
      <w:r w:rsidR="00673AF5">
        <w:rPr>
          <w:i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pomohli se směřováním projektu</w:t>
      </w:r>
      <w:r w:rsidRPr="003F7034">
        <w:rPr>
          <w:i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</w:p>
    <w:p w14:paraId="2EB3AA78" w14:textId="77777777" w:rsidR="004A12E0" w:rsidRPr="00D40F0E" w:rsidRDefault="008B6730" w:rsidP="00320CE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14:paraId="1676642A" w14:textId="77777777" w:rsidR="00320CEC" w:rsidRPr="00D40F0E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14:paraId="736E5011" w14:textId="42B2BD74" w:rsidR="008B6730" w:rsidRPr="00D40F0E" w:rsidRDefault="008B6730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</w:t>
      </w:r>
      <w:r w:rsidR="00F25CDC" w:rsidRPr="00D40F0E">
        <w:rPr>
          <w:rStyle w:val="Pokec"/>
          <w:color w:val="auto"/>
        </w:rPr>
        <w:t>23</w:t>
      </w:r>
    </w:p>
    <w:p w14:paraId="4CAF0863" w14:textId="77777777"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14:paraId="51A5BE92" w14:textId="3D3C945E" w:rsidR="00F03DA6" w:rsidRPr="005F3335" w:rsidRDefault="00896E56" w:rsidP="005F3335">
      <w:pPr>
        <w:rPr>
          <w:b/>
          <w:sz w:val="28"/>
          <w:szCs w:val="28"/>
        </w:rPr>
      </w:pPr>
      <w:bookmarkStart w:id="4" w:name="_Toc37577728"/>
      <w:r>
        <w:rPr>
          <w:b/>
          <w:sz w:val="28"/>
          <w:szCs w:val="28"/>
        </w:rPr>
        <w:br w:type="page"/>
      </w:r>
      <w:bookmarkEnd w:id="4"/>
      <w:r w:rsidR="00675495">
        <w:rPr>
          <w:b/>
          <w:sz w:val="28"/>
          <w:szCs w:val="28"/>
        </w:rPr>
        <w:lastRenderedPageBreak/>
        <w:t>ANOTACE</w:t>
      </w:r>
    </w:p>
    <w:p w14:paraId="651E1BA1" w14:textId="74ECD9E5" w:rsidR="00675495" w:rsidRPr="00675495" w:rsidRDefault="00675495" w:rsidP="00675495">
      <w:r w:rsidRPr="00675495">
        <w:t xml:space="preserve">Tato aplikace, nazvaná </w:t>
      </w:r>
      <w:proofErr w:type="spellStart"/>
      <w:r w:rsidRPr="00675495">
        <w:rPr>
          <w:b/>
          <w:bCs/>
        </w:rPr>
        <w:t>TimeTracker</w:t>
      </w:r>
      <w:proofErr w:type="spellEnd"/>
      <w:r w:rsidRPr="00675495">
        <w:t>, je navržena pro monitorování uživatelských aktivit na počítači. Program sleduje aktivní okna</w:t>
      </w:r>
      <w:r>
        <w:t>, dobu jejich aktivity</w:t>
      </w:r>
      <w:r w:rsidRPr="00675495">
        <w:t xml:space="preserve"> a zobrazuje jejich název, </w:t>
      </w:r>
      <w:r>
        <w:t>Id procesu –</w:t>
      </w:r>
      <w:r w:rsidRPr="00675495">
        <w:t xml:space="preserve"> PID</w:t>
      </w:r>
      <w:r>
        <w:t xml:space="preserve"> </w:t>
      </w:r>
      <w:r w:rsidRPr="00675495">
        <w:t xml:space="preserve">a využití systémových prostředků (CPU, RAM). Aplikace se zaměřuje na </w:t>
      </w:r>
      <w:r>
        <w:t xml:space="preserve">primárně </w:t>
      </w:r>
      <w:r w:rsidRPr="00675495">
        <w:t>uživatelsky přívětivé aplikace, jako jsou webové prohlížeče a běžné programy, a vylučuje systémové procesy, které nemají uživatelské rozhraní</w:t>
      </w:r>
      <w:r>
        <w:t>, lze však sledovat i ostatní procesy je potřeba vybrat jiný filtr</w:t>
      </w:r>
      <w:r w:rsidRPr="00675495">
        <w:t>.</w:t>
      </w:r>
    </w:p>
    <w:p w14:paraId="4F16CCA0" w14:textId="2B49570E" w:rsidR="00675495" w:rsidRPr="00675495" w:rsidRDefault="00675495" w:rsidP="00675495">
      <w:proofErr w:type="spellStart"/>
      <w:r w:rsidRPr="00675495">
        <w:t>TimeTracker</w:t>
      </w:r>
      <w:proofErr w:type="spellEnd"/>
      <w:r w:rsidRPr="00675495">
        <w:t xml:space="preserve"> umožňuje zobrazení aktuálně běžících aplikací v reálném čase s automatickým </w:t>
      </w:r>
      <w:proofErr w:type="spellStart"/>
      <w:r w:rsidRPr="00675495">
        <w:t>obnovením</w:t>
      </w:r>
      <w:r>
        <w:t>v</w:t>
      </w:r>
      <w:proofErr w:type="spellEnd"/>
      <w:r>
        <w:t xml:space="preserve"> základu sekundu lze to však změnit</w:t>
      </w:r>
      <w:r w:rsidRPr="00675495">
        <w:t xml:space="preserve">. Poskytuje tabulkové zobrazení dat, které lze řadit podle různých kritérií, například podle času aktivace nebo využití zdrojů. Aplikace podporuje neomezený počet záznamů s možností </w:t>
      </w:r>
      <w:proofErr w:type="spellStart"/>
      <w:r w:rsidRPr="00675495">
        <w:t>scrollování</w:t>
      </w:r>
      <w:proofErr w:type="spellEnd"/>
      <w:r w:rsidRPr="00675495">
        <w:t xml:space="preserve"> a statickým oknem, aby byla data snadno přístupná.</w:t>
      </w:r>
    </w:p>
    <w:p w14:paraId="38B4E77F" w14:textId="77777777" w:rsidR="00675495" w:rsidRPr="00675495" w:rsidRDefault="00675495" w:rsidP="00675495">
      <w:r w:rsidRPr="00675495">
        <w:t xml:space="preserve">Program se spouští při startu systému a je možné jej otevřít kliknutím na ikonu v systémové liště. </w:t>
      </w:r>
      <w:proofErr w:type="spellStart"/>
      <w:r w:rsidRPr="00675495">
        <w:t>TimeTracker</w:t>
      </w:r>
      <w:proofErr w:type="spellEnd"/>
      <w:r w:rsidRPr="00675495">
        <w:t xml:space="preserve"> je určen pro detailní analýzu a přehled využití počítače, a to jak pro individuální potřeby uživatele, tak pro účely správy času.</w:t>
      </w:r>
    </w:p>
    <w:p w14:paraId="0F21D705" w14:textId="77777777" w:rsidR="00675495" w:rsidRPr="00675495" w:rsidRDefault="00675495" w:rsidP="00675495">
      <w:r w:rsidRPr="00675495">
        <w:t>Celkově aplikace přispívá k lepšímu pochopení toho, jak jsou zdroje systému využívány a jaký čas je věnován konkrétním úkolům.</w:t>
      </w:r>
    </w:p>
    <w:p w14:paraId="0D0B940D" w14:textId="2287C257" w:rsidR="00F03DA6" w:rsidRDefault="00F03DA6">
      <w:pPr>
        <w:rPr>
          <w:rStyle w:val="Pokec"/>
        </w:rPr>
      </w:pPr>
    </w:p>
    <w:p w14:paraId="6E2E38AB" w14:textId="4594541F" w:rsidR="00F25CDC" w:rsidRPr="005F3335" w:rsidRDefault="00F25CDC" w:rsidP="00F25CDC">
      <w:pPr>
        <w:rPr>
          <w:b/>
          <w:sz w:val="28"/>
          <w:szCs w:val="28"/>
        </w:rPr>
      </w:pPr>
      <w:r w:rsidRPr="005F3335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BSTRACT</w:t>
      </w:r>
    </w:p>
    <w:p w14:paraId="7E40E750" w14:textId="1B0FE1B7" w:rsidR="00F25CDC" w:rsidRDefault="00F25CDC" w:rsidP="00F25CDC">
      <w:r>
        <w:t>- anglický překlad</w:t>
      </w:r>
      <w:r w:rsidR="005631C1">
        <w:t>y</w:t>
      </w:r>
    </w:p>
    <w:p w14:paraId="4D374EAF" w14:textId="77777777" w:rsidR="00F25CDC" w:rsidRDefault="00F25CDC">
      <w:pPr>
        <w:rPr>
          <w:rStyle w:val="Pokec"/>
        </w:rPr>
      </w:pPr>
    </w:p>
    <w:p w14:paraId="0E27B00A" w14:textId="77777777" w:rsidR="00F03DA6" w:rsidRDefault="00F03DA6"/>
    <w:p w14:paraId="60061E4C" w14:textId="77777777" w:rsidR="005F3335" w:rsidRDefault="005F3335"/>
    <w:p w14:paraId="44EAFD9C" w14:textId="77777777" w:rsidR="00F03DA6" w:rsidRDefault="00F03DA6"/>
    <w:p w14:paraId="4B94D5A5" w14:textId="77777777" w:rsidR="00294C06" w:rsidRPr="00D40F0E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14:paraId="3DEEC669" w14:textId="77777777" w:rsidR="00294C06" w:rsidRDefault="00294C06"/>
    <w:p w14:paraId="017CCF26" w14:textId="77777777" w:rsidR="00F03DA6" w:rsidRDefault="00F03DA6">
      <w:pPr>
        <w:pStyle w:val="Nadpis-Obsah"/>
        <w:pageBreakBefore/>
      </w:pPr>
      <w:bookmarkStart w:id="5" w:name="_Toc37577729"/>
      <w:bookmarkStart w:id="6" w:name="_Toc88120440"/>
      <w:bookmarkStart w:id="7" w:name="_Toc88120677"/>
      <w:bookmarkStart w:id="8" w:name="_Toc88120889"/>
      <w:bookmarkStart w:id="9" w:name="_Toc88120993"/>
      <w:bookmarkStart w:id="10" w:name="_Toc88121036"/>
      <w:bookmarkStart w:id="11" w:name="_Toc88121173"/>
      <w:bookmarkStart w:id="12" w:name="_Toc88121547"/>
      <w:bookmarkStart w:id="13" w:name="_Toc88121604"/>
      <w:bookmarkStart w:id="14" w:name="_Toc88121742"/>
      <w:bookmarkStart w:id="15" w:name="_Toc88122008"/>
      <w:bookmarkStart w:id="16" w:name="_Toc88124611"/>
      <w:bookmarkStart w:id="17" w:name="_Toc88124648"/>
      <w:bookmarkStart w:id="18" w:name="_Toc88124798"/>
      <w:bookmarkStart w:id="19" w:name="_Toc88125781"/>
      <w:bookmarkStart w:id="20" w:name="_Toc88126301"/>
      <w:bookmarkStart w:id="21" w:name="_Toc88126452"/>
      <w:bookmarkStart w:id="22" w:name="_Toc88126519"/>
      <w:bookmarkStart w:id="23" w:name="_Toc88126548"/>
      <w:bookmarkStart w:id="24" w:name="_Toc88126764"/>
      <w:bookmarkStart w:id="25" w:name="_Toc88126854"/>
      <w:bookmarkStart w:id="26" w:name="_Toc88127095"/>
      <w:bookmarkStart w:id="27" w:name="_Toc88127138"/>
      <w:bookmarkStart w:id="28" w:name="_Toc88128503"/>
      <w:bookmarkStart w:id="29" w:name="_Toc107634140"/>
      <w:bookmarkStart w:id="30" w:name="_Toc107635157"/>
      <w:r>
        <w:lastRenderedPageBreak/>
        <w:t>OBSAH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779425A" w14:textId="1383A749" w:rsidR="003F7034" w:rsidRDefault="00F03DA6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185375102" w:history="1">
        <w:r w:rsidR="003F7034" w:rsidRPr="00C70BCA">
          <w:rPr>
            <w:rStyle w:val="Hypertextovodkaz"/>
          </w:rPr>
          <w:t>Úvod</w:t>
        </w:r>
        <w:r w:rsidR="003F7034">
          <w:rPr>
            <w:webHidden/>
          </w:rPr>
          <w:tab/>
        </w:r>
        <w:r w:rsidR="003F7034">
          <w:rPr>
            <w:webHidden/>
          </w:rPr>
          <w:fldChar w:fldCharType="begin"/>
        </w:r>
        <w:r w:rsidR="003F7034">
          <w:rPr>
            <w:webHidden/>
          </w:rPr>
          <w:instrText xml:space="preserve"> PAGEREF _Toc185375102 \h </w:instrText>
        </w:r>
        <w:r w:rsidR="003F7034">
          <w:rPr>
            <w:webHidden/>
          </w:rPr>
        </w:r>
        <w:r w:rsidR="003F7034">
          <w:rPr>
            <w:webHidden/>
          </w:rPr>
          <w:fldChar w:fldCharType="separate"/>
        </w:r>
        <w:r w:rsidR="003F7034">
          <w:rPr>
            <w:webHidden/>
          </w:rPr>
          <w:t>5</w:t>
        </w:r>
        <w:r w:rsidR="003F7034">
          <w:rPr>
            <w:webHidden/>
          </w:rPr>
          <w:fldChar w:fldCharType="end"/>
        </w:r>
      </w:hyperlink>
    </w:p>
    <w:p w14:paraId="61F3484A" w14:textId="4AEDF589" w:rsidR="003F7034" w:rsidRDefault="003F7034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5375103" w:history="1">
        <w:r w:rsidRPr="00C70BCA">
          <w:rPr>
            <w:rStyle w:val="Hypertextovodkaz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14:ligatures w14:val="standardContextual"/>
          </w:rPr>
          <w:tab/>
        </w:r>
        <w:r w:rsidRPr="00C70BCA">
          <w:rPr>
            <w:rStyle w:val="Hypertextovodkaz"/>
          </w:rPr>
          <w:t>Teoretická a metodická východiska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_Toc185375103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D2937AB" w14:textId="5E693596" w:rsidR="003F7034" w:rsidRDefault="003F7034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5375104" w:history="1">
        <w:r w:rsidRPr="00C70BCA">
          <w:rPr>
            <w:rStyle w:val="Hypertextovodkaz"/>
          </w:rPr>
          <w:t>1.1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C70BCA">
          <w:rPr>
            <w:rStyle w:val="Hypertextovodkaz"/>
          </w:rPr>
          <w:t>Aplikace na sledování aktivity a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_Toc185375104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1496D78" w14:textId="39BD31AA" w:rsidR="003F7034" w:rsidRDefault="003F7034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5375105" w:history="1">
        <w:r w:rsidRPr="00C70BCA">
          <w:rPr>
            <w:rStyle w:val="Hypertextovodkaz"/>
          </w:rPr>
          <w:t>1.2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C70BCA">
          <w:rPr>
            <w:rStyle w:val="Hypertextovodkaz"/>
          </w:rPr>
          <w:t>Princip fungování aplikace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_Toc185375105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8F95FF9" w14:textId="4E75692E" w:rsidR="003F7034" w:rsidRDefault="003F7034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5375106" w:history="1">
        <w:r w:rsidRPr="00C70BCA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14:ligatures w14:val="standardContextual"/>
          </w:rPr>
          <w:tab/>
        </w:r>
        <w:r w:rsidRPr="00C70BCA">
          <w:rPr>
            <w:rStyle w:val="Hypertextovodkaz"/>
          </w:rPr>
          <w:t>Využité technologie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_Toc185375106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1E3A2F5" w14:textId="2BD4167C" w:rsidR="003F7034" w:rsidRDefault="003F7034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5375107" w:history="1">
        <w:r w:rsidRPr="00C70BCA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C70BCA">
          <w:rPr>
            <w:rStyle w:val="Hypertextovodkaz"/>
          </w:rPr>
          <w:t>Programovací jazyk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_Toc185375107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4EF6021" w14:textId="26DC87CF" w:rsidR="003F7034" w:rsidRDefault="003F7034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5375108" w:history="1">
        <w:r w:rsidRPr="00C70BCA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C70BCA">
          <w:rPr>
            <w:rStyle w:val="Hypertextovodkaz"/>
          </w:rPr>
          <w:t>Knihovna pro sledování procesů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_Toc185375108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E47A4A3" w14:textId="68F4CEB3" w:rsidR="003F7034" w:rsidRDefault="003F7034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5375109" w:history="1">
        <w:r w:rsidRPr="00C70BCA">
          <w:rPr>
            <w:rStyle w:val="Hypertextovodkaz"/>
          </w:rPr>
          <w:t>2.3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C70BCA">
          <w:rPr>
            <w:rStyle w:val="Hypertextovodkaz"/>
          </w:rPr>
          <w:t>Knihovna pro GUI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_Toc185375109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D83C21A" w14:textId="728FAAE6" w:rsidR="003F7034" w:rsidRDefault="003F7034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5375110" w:history="1">
        <w:r w:rsidRPr="00C70BCA">
          <w:rPr>
            <w:rStyle w:val="Hypertextovodkaz"/>
          </w:rPr>
          <w:t>2.4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C70BCA">
          <w:rPr>
            <w:rStyle w:val="Hypertextovodkaz"/>
          </w:rPr>
          <w:t>Knihovny pro snímky obrazovky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_Toc185375110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2BA44D2" w14:textId="6B225188" w:rsidR="003F7034" w:rsidRDefault="003F7034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5375111" w:history="1">
        <w:r w:rsidRPr="00C70BCA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14:ligatures w14:val="standardContextual"/>
          </w:rPr>
          <w:tab/>
        </w:r>
        <w:r w:rsidRPr="00C70BCA">
          <w:rPr>
            <w:rStyle w:val="Hypertextovodkaz"/>
          </w:rPr>
          <w:t>Způsoby řešení a použité postupy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_Toc185375111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EEF2359" w14:textId="2AEE8B87" w:rsidR="003F7034" w:rsidRDefault="003F7034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5375112" w:history="1">
        <w:r w:rsidRPr="00C70BCA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C70BCA">
          <w:rPr>
            <w:rStyle w:val="Hypertextovodkaz"/>
          </w:rPr>
          <w:t>Sledování Aktivních Oken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_Toc185375112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72BFF4C" w14:textId="4F0469D5" w:rsidR="003F7034" w:rsidRDefault="003F7034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5375113" w:history="1">
        <w:r w:rsidRPr="00C70BCA">
          <w:rPr>
            <w:rStyle w:val="Hypertextovodkaz"/>
          </w:rPr>
          <w:t>3.2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C70BCA">
          <w:rPr>
            <w:rStyle w:val="Hypertextovodkaz"/>
          </w:rPr>
          <w:t>Sběr Systémových Informací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_Toc185375113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DEDEB17" w14:textId="6A9D1687" w:rsidR="003F7034" w:rsidRDefault="003F7034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5375114" w:history="1">
        <w:r w:rsidRPr="00C70BCA">
          <w:rPr>
            <w:rStyle w:val="Hypertextovodkaz"/>
          </w:rPr>
          <w:t>3.3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C70BCA">
          <w:rPr>
            <w:rStyle w:val="Hypertextovodkaz"/>
          </w:rPr>
          <w:t>Pořízení Scree</w:t>
        </w:r>
        <w:r w:rsidRPr="00C70BCA">
          <w:rPr>
            <w:rStyle w:val="Hypertextovodkaz"/>
          </w:rPr>
          <w:t>n</w:t>
        </w:r>
        <w:r w:rsidRPr="00C70BCA">
          <w:rPr>
            <w:rStyle w:val="Hypertextovodkaz"/>
          </w:rPr>
          <w:t>shotů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_Toc185375114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B609B16" w14:textId="65B10F29" w:rsidR="003F7034" w:rsidRDefault="003F7034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5375115" w:history="1">
        <w:r w:rsidRPr="00C70BCA">
          <w:rPr>
            <w:rStyle w:val="Hypertextovodkaz"/>
          </w:rPr>
          <w:t>3.4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C70BCA">
          <w:rPr>
            <w:rStyle w:val="Hypertextovodkaz"/>
          </w:rPr>
          <w:t>Grafické Uživatelské Rozhraní (GUI)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_Toc185375115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42A6AA4" w14:textId="7CAC2C5F" w:rsidR="003F7034" w:rsidRDefault="003F7034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5375116" w:history="1">
        <w:r w:rsidRPr="00C70BCA">
          <w:rPr>
            <w:rStyle w:val="Hypertextovodkaz"/>
          </w:rPr>
          <w:t>3.5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C70BCA">
          <w:rPr>
            <w:rStyle w:val="Hypertextovodkaz"/>
          </w:rPr>
          <w:t>Více vláknové Zpracování a Plánování Úkolů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_Toc185375116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A49F2A3" w14:textId="2C7894F3" w:rsidR="003F7034" w:rsidRDefault="003F7034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5375117" w:history="1">
        <w:r w:rsidRPr="00C70BCA">
          <w:rPr>
            <w:rStyle w:val="Hypertextovodkaz"/>
          </w:rPr>
          <w:t>3.6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C70BCA">
          <w:rPr>
            <w:rStyle w:val="Hypertextovodkaz"/>
          </w:rPr>
          <w:t>3.6 Problémy a Řešení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_Toc185375117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1EE47FC" w14:textId="4861BFD8" w:rsidR="003F7034" w:rsidRDefault="003F7034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5375118" w:history="1">
        <w:r w:rsidRPr="00C70BCA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14:ligatures w14:val="standardContextual"/>
          </w:rPr>
          <w:tab/>
        </w:r>
        <w:r w:rsidRPr="00C70BCA">
          <w:rPr>
            <w:rStyle w:val="Hypertextovodkaz"/>
          </w:rPr>
          <w:t>Výsledky řešení, výstupy, uživatelský manuál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_Toc185375118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D4C5043" w14:textId="7615A6F8" w:rsidR="003F7034" w:rsidRDefault="003F7034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5375119" w:history="1">
        <w:r w:rsidRPr="00C70BCA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_Toc185375119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3AFD948" w14:textId="29839DCD" w:rsidR="003F7034" w:rsidRDefault="003F7034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5375120" w:history="1">
        <w:r w:rsidRPr="00C70BCA">
          <w:rPr>
            <w:rStyle w:val="Hypertextovodkaz"/>
          </w:rPr>
          <w:t>Seznam použitýCH INFORMAČNÍCH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_Toc185375120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C2F7FD0" w14:textId="1FA723BC" w:rsidR="003F7034" w:rsidRDefault="003F7034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5375121" w:history="1">
        <w:r w:rsidRPr="00C70BCA">
          <w:rPr>
            <w:rStyle w:val="Hypertextovodkaz"/>
          </w:rPr>
          <w:t>Seznam příloh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_Toc185375121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656B9AB" w14:textId="75473489"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14:paraId="6CF63403" w14:textId="77777777" w:rsidR="00756E7C" w:rsidRPr="00756E7C" w:rsidRDefault="00756E7C" w:rsidP="00756E7C">
      <w:pPr>
        <w:pStyle w:val="Nadpis"/>
      </w:pPr>
      <w:bookmarkStart w:id="31" w:name="_Toc185375102"/>
      <w:r>
        <w:lastRenderedPageBreak/>
        <w:t>Úvod</w:t>
      </w:r>
      <w:bookmarkEnd w:id="31"/>
    </w:p>
    <w:p w14:paraId="7CA3DD92" w14:textId="77777777" w:rsidR="001F423D" w:rsidRDefault="001F423D" w:rsidP="001F423D">
      <w:r>
        <w:t>Text úvodu</w:t>
      </w:r>
    </w:p>
    <w:p w14:paraId="49270A7D" w14:textId="73D75ED5" w:rsidR="00B63769" w:rsidRDefault="00B63769" w:rsidP="001F423D">
      <w:r w:rsidRPr="00B63769">
        <w:t xml:space="preserve">Problematika sledování a analýzy využití uživatelských aplikací je v současnosti klíčová pro efektivní správu času a optimalizaci pracovních procesů. Rostoucí počet aplikací a procesů běžících na osobních počítačích klade nároky na přesné monitorování systémových zdrojů a uživatelské aktivity. Tato práce se zaměřuje na vývoj a implementaci aplikace </w:t>
      </w:r>
      <w:proofErr w:type="spellStart"/>
      <w:r w:rsidRPr="00B63769">
        <w:t>TimeTracker</w:t>
      </w:r>
      <w:proofErr w:type="spellEnd"/>
      <w:r w:rsidRPr="00B63769">
        <w:t>, která poskytuje podrobný přehled o aktivních uživatelských aplikacích, jejich čase používání a využití systémových prostředků.</w:t>
      </w:r>
    </w:p>
    <w:p w14:paraId="1E473E41" w14:textId="2A6257B5" w:rsidR="00B63769" w:rsidRDefault="00B63769" w:rsidP="001F423D">
      <w:r w:rsidRPr="00B63769">
        <w:t>Hlavním cílem práce je vytvoření nástroje, který umožní uživatelům</w:t>
      </w:r>
      <w:r>
        <w:t xml:space="preserve"> nebo administrátorům</w:t>
      </w:r>
      <w:r w:rsidRPr="00B63769">
        <w:t xml:space="preserve"> sledovat aplikace v reálném čase, analyzovat využití CPU, RAM a </w:t>
      </w:r>
      <w:r>
        <w:t xml:space="preserve">pomocí automatických screenshotů spravovat </w:t>
      </w:r>
      <w:r w:rsidRPr="00B63769">
        <w:t>jejich aktivit</w:t>
      </w:r>
      <w:r>
        <w:t>u</w:t>
      </w:r>
      <w:r w:rsidRPr="00B63769">
        <w:t xml:space="preserve"> efektivněji.</w:t>
      </w:r>
    </w:p>
    <w:p w14:paraId="2EFFA033" w14:textId="1AB365D8" w:rsidR="00B63769" w:rsidRDefault="00B63769" w:rsidP="001F423D">
      <w:r w:rsidRPr="00B63769">
        <w:t>Práce si klade za cíl poskytnout užitečný nástroj pro sledování aktivity, který může být použit jak v pracovním, tak osobním prostředí, a zároveň inspirovat k dalšímu rozvoji podobných systémů.</w:t>
      </w:r>
    </w:p>
    <w:p w14:paraId="327DD9BB" w14:textId="77777777" w:rsidR="004863B8" w:rsidRDefault="004863B8" w:rsidP="001F423D"/>
    <w:p w14:paraId="01529E5C" w14:textId="77777777" w:rsidR="00D04AE6" w:rsidRDefault="003826F1" w:rsidP="000F5ED1">
      <w:pPr>
        <w:pStyle w:val="Nadpis1"/>
      </w:pPr>
      <w:bookmarkStart w:id="32" w:name="_Toc185375103"/>
      <w:r>
        <w:lastRenderedPageBreak/>
        <w:t>Teoretická a metodická východiska</w:t>
      </w:r>
      <w:bookmarkEnd w:id="32"/>
    </w:p>
    <w:p w14:paraId="22406D8D" w14:textId="77777777" w:rsidR="000D4379" w:rsidRPr="000D4379" w:rsidRDefault="000D4379" w:rsidP="000D4379"/>
    <w:p w14:paraId="03EAB43F" w14:textId="1867623B" w:rsidR="004863B8" w:rsidRPr="004863B8" w:rsidRDefault="004863B8" w:rsidP="004863B8">
      <w:pPr>
        <w:pStyle w:val="Nadpis2"/>
      </w:pPr>
      <w:bookmarkStart w:id="33" w:name="_Toc185375104"/>
      <w:r>
        <w:t>Aplikace na sledování aktivity a zdrojů</w:t>
      </w:r>
      <w:bookmarkEnd w:id="33"/>
      <w:r w:rsidR="00EF24E2">
        <w:br/>
      </w:r>
    </w:p>
    <w:p w14:paraId="033001BA" w14:textId="65AFB296" w:rsidR="004863B8" w:rsidRDefault="00982052" w:rsidP="000D4379">
      <w:r w:rsidRPr="00982052">
        <w:t xml:space="preserve">Existuje celá řada aplikací určených k monitorování systémových zdrojů a aktivit, které uživatelům umožňují sledovat využití procesoru (CPU), operační paměti (RAM) a jednotlivé běžící procesy. Mezi nejběžnější nástroje patří Správce úloh (Windows) a Monitor aktivity (macOS), které poskytují základní přehled o systému. Pokročilejší aplikace, jako například </w:t>
      </w:r>
      <w:proofErr w:type="spellStart"/>
      <w:r w:rsidRPr="00982052">
        <w:t>Process</w:t>
      </w:r>
      <w:proofErr w:type="spellEnd"/>
      <w:r w:rsidRPr="00982052">
        <w:t xml:space="preserve"> Explorer nebo </w:t>
      </w:r>
      <w:proofErr w:type="spellStart"/>
      <w:r w:rsidRPr="00982052">
        <w:t>htop</w:t>
      </w:r>
      <w:proofErr w:type="spellEnd"/>
      <w:r w:rsidRPr="00982052">
        <w:t>, umožňují podrobnější analýzu výkonu a detailní monitoring jednotlivých procesů. Tyto nástroje obvykle nesledují čas strávený v konkrétních aplikacích a neobsahují funkce pro zaznamenávání aktivit uživatele</w:t>
      </w:r>
      <w:r w:rsidR="004863B8" w:rsidRPr="004863B8">
        <w:t>.</w:t>
      </w:r>
    </w:p>
    <w:p w14:paraId="17F6BDD3" w14:textId="056ED9B1" w:rsidR="00EF24E2" w:rsidRPr="00EF24E2" w:rsidRDefault="000D4379" w:rsidP="00EF24E2">
      <w:pPr>
        <w:pStyle w:val="Nadpis2"/>
      </w:pPr>
      <w:bookmarkStart w:id="34" w:name="_Toc185375105"/>
      <w:r>
        <w:t>Princip fungování aplikace</w:t>
      </w:r>
      <w:bookmarkEnd w:id="34"/>
      <w:r w:rsidR="00EF24E2">
        <w:br/>
      </w:r>
    </w:p>
    <w:p w14:paraId="25142857" w14:textId="7EEE721D" w:rsidR="000D4379" w:rsidRDefault="00982052" w:rsidP="000D4379">
      <w:r w:rsidRPr="00982052">
        <w:t>Moje aplikace se zaměřuje na sledování času stráveného v jednotlivých aplikacích a využití systémových zdrojů (CPU, RAM) v reálném čase. Aplikace pravidelně (například každé 3 sekundy) načítá aktuální data o běžících procesech a jejich zatížení systémovými prostředky. Na základě těchto údajů identifikuje aktivní aplikaci, zaznamenává její dobu aktivace a dobu trvání používání. Systém automaticky filtruje procesy bez uživatelského rozhraní a systémové služby, což zajišťuje přehlednost dat, ale tuto funkci lze upravit. Uživatel může seřadit data podle různých kritérií, jako je čas aktivace, zatížení CPU nebo délka používání aplikace. Dále je k dispozici funkce pro pořizování screenshotů</w:t>
      </w:r>
      <w:r>
        <w:t xml:space="preserve"> také spuštěna dle </w:t>
      </w:r>
      <w:proofErr w:type="gramStart"/>
      <w:r>
        <w:t>času</w:t>
      </w:r>
      <w:proofErr w:type="gramEnd"/>
      <w:r>
        <w:t xml:space="preserve"> který správce nebo uživatel určí</w:t>
      </w:r>
      <w:r w:rsidRPr="00982052">
        <w:t>, která umožňuje zachytit, co uživatel v daný čas na obrazovce dělá, což zvyšuje efektivitu při sledování a správě produktivity.</w:t>
      </w:r>
    </w:p>
    <w:p w14:paraId="4E99B90F" w14:textId="77777777" w:rsidR="000D4379" w:rsidRPr="004863B8" w:rsidRDefault="000D4379" w:rsidP="004863B8"/>
    <w:p w14:paraId="5E67B88B" w14:textId="77777777" w:rsidR="00D04AE6" w:rsidRDefault="000B40C6" w:rsidP="000F5ED1">
      <w:pPr>
        <w:pStyle w:val="Nadpis1"/>
      </w:pPr>
      <w:bookmarkStart w:id="35" w:name="_Toc185375106"/>
      <w:r>
        <w:lastRenderedPageBreak/>
        <w:t>Vy</w:t>
      </w:r>
      <w:r w:rsidR="001B6F92">
        <w:t>užité technologie</w:t>
      </w:r>
      <w:bookmarkEnd w:id="35"/>
    </w:p>
    <w:p w14:paraId="45FB0818" w14:textId="326AE0C4" w:rsidR="00D04AE6" w:rsidRDefault="00EF24E2" w:rsidP="00EF24E2">
      <w:pPr>
        <w:pStyle w:val="Nadpis2"/>
      </w:pPr>
      <w:bookmarkStart w:id="36" w:name="_Toc185375107"/>
      <w:r w:rsidRPr="00EF24E2">
        <w:t>Programovací jazyk</w:t>
      </w:r>
      <w:bookmarkEnd w:id="36"/>
    </w:p>
    <w:p w14:paraId="3C3D7FA1" w14:textId="39AD288A" w:rsidR="00AD37A9" w:rsidRPr="00AD37A9" w:rsidRDefault="00AD37A9" w:rsidP="00AD37A9">
      <w:r w:rsidRPr="00AD37A9">
        <w:t>Pro vývoj aplikace byl zvolen programovací jazyk Python, který je ideální pro práci s ope-</w:t>
      </w:r>
      <w:proofErr w:type="spellStart"/>
      <w:r w:rsidRPr="00AD37A9">
        <w:t>račními</w:t>
      </w:r>
      <w:proofErr w:type="spellEnd"/>
      <w:r w:rsidRPr="00AD37A9">
        <w:t xml:space="preserve"> systémy a umožňuje rychlý vývoj aplikací s přehledným kódem. Python poskytuje širokou podporu pro práci s operačními prostředími Windows i macOS, což </w:t>
      </w:r>
      <w:r w:rsidR="009037FF">
        <w:t>bude v budoucnu</w:t>
      </w:r>
      <w:r w:rsidRPr="00AD37A9">
        <w:t xml:space="preserve"> klíčové pro dosažení multiplatformní kompatibility aplikace.</w:t>
      </w:r>
    </w:p>
    <w:p w14:paraId="0D18E47C" w14:textId="412141BD" w:rsidR="00EF24E2" w:rsidRDefault="00EF24E2" w:rsidP="00EF24E2">
      <w:pPr>
        <w:pStyle w:val="Nadpis2"/>
      </w:pPr>
      <w:bookmarkStart w:id="37" w:name="_Toc185375108"/>
      <w:r w:rsidRPr="00EF24E2">
        <w:t>Knihovn</w:t>
      </w:r>
      <w:r>
        <w:t>a</w:t>
      </w:r>
      <w:r w:rsidRPr="00EF24E2">
        <w:t xml:space="preserve"> pro sledování procesů</w:t>
      </w:r>
      <w:bookmarkEnd w:id="37"/>
    </w:p>
    <w:p w14:paraId="17CF0012" w14:textId="431390CC" w:rsidR="00AD37A9" w:rsidRPr="00AD37A9" w:rsidRDefault="00AD37A9" w:rsidP="00AD37A9">
      <w:r w:rsidRPr="00AD37A9">
        <w:t xml:space="preserve">Pro monitorování systémových procesů a získávání informací o využití zdrojů byla využita knihovna </w:t>
      </w:r>
      <w:proofErr w:type="spellStart"/>
      <w:r w:rsidRPr="00AD37A9">
        <w:t>psutil</w:t>
      </w:r>
      <w:proofErr w:type="spellEnd"/>
      <w:r w:rsidRPr="00AD37A9">
        <w:t xml:space="preserve">. Tato knihovna umožňuje snadné získání informací o běžících procesech, zatížení CPU, využití paměti RAM a dalších systémových zdrojích. Knihovna </w:t>
      </w:r>
      <w:proofErr w:type="spellStart"/>
      <w:r w:rsidRPr="00AD37A9">
        <w:t>psutil</w:t>
      </w:r>
      <w:proofErr w:type="spellEnd"/>
      <w:r w:rsidRPr="00AD37A9">
        <w:t xml:space="preserve"> je velmi efektivní a umožňuje načítat data o procesech v reálném čase, což je nezbytné pro správné fungování aplikace.</w:t>
      </w:r>
    </w:p>
    <w:p w14:paraId="1D03D8B5" w14:textId="6DB8AADC" w:rsidR="00EF24E2" w:rsidRDefault="00AD37A9" w:rsidP="00EF24E2">
      <w:pPr>
        <w:pStyle w:val="Nadpis2"/>
      </w:pPr>
      <w:bookmarkStart w:id="38" w:name="_Toc185375109"/>
      <w:r w:rsidRPr="00AD37A9">
        <w:t>Knihovna pro GUI</w:t>
      </w:r>
      <w:bookmarkEnd w:id="38"/>
    </w:p>
    <w:p w14:paraId="1C1782D8" w14:textId="6EA76FE1" w:rsidR="00AD37A9" w:rsidRPr="00AD37A9" w:rsidRDefault="00AD37A9" w:rsidP="00AD37A9">
      <w:r w:rsidRPr="00AD37A9">
        <w:t xml:space="preserve">Pro vývoj grafického uživatelského rozhraní byla použita knihovna PyQt5, která je založena na frameworku </w:t>
      </w:r>
      <w:proofErr w:type="spellStart"/>
      <w:r w:rsidRPr="00AD37A9">
        <w:t>Qt</w:t>
      </w:r>
      <w:proofErr w:type="spellEnd"/>
      <w:r w:rsidRPr="00AD37A9">
        <w:t xml:space="preserve"> a poskytuje široké možnosti pro tvorbu moderních desktopových aplikací. V aplikaci byla využita především pro správu hlavního okna, systémové lišty a interaktivního menu, což umožňuje ovládat aplikaci přímo z ikony v liště. PyQt5 také umožňuje vytváření tabulek a ovládacích prvků, což bylo klíčové pro zobrazení informací o systémech a procesech, a umožnilo snadnou integraci s dalšími moduly, jako je </w:t>
      </w:r>
      <w:proofErr w:type="spellStart"/>
      <w:r w:rsidRPr="00AD37A9">
        <w:t>psutil</w:t>
      </w:r>
      <w:proofErr w:type="spellEnd"/>
      <w:r w:rsidRPr="00AD37A9">
        <w:t xml:space="preserve"> pro sledování aktivních oken a využití systémových prostředků.</w:t>
      </w:r>
    </w:p>
    <w:p w14:paraId="79653559" w14:textId="20D4CD8F" w:rsidR="00AD37A9" w:rsidRDefault="00AD37A9" w:rsidP="00AD37A9">
      <w:pPr>
        <w:pStyle w:val="Nadpis2"/>
      </w:pPr>
      <w:bookmarkStart w:id="39" w:name="_Toc185375110"/>
      <w:r w:rsidRPr="00AD37A9">
        <w:t>Knihovny pro snímky obrazovky</w:t>
      </w:r>
      <w:bookmarkEnd w:id="39"/>
    </w:p>
    <w:p w14:paraId="28856EFC" w14:textId="73DF88AD" w:rsidR="00AD37A9" w:rsidRPr="00AD37A9" w:rsidRDefault="00AD37A9" w:rsidP="00AD37A9">
      <w:r w:rsidRPr="00AD37A9">
        <w:t xml:space="preserve">Funkce pro pořizování screenshotů byla implementována pomocí knihovny </w:t>
      </w:r>
      <w:proofErr w:type="spellStart"/>
      <w:r w:rsidRPr="00AD37A9">
        <w:t>pyscreenshot</w:t>
      </w:r>
      <w:proofErr w:type="spellEnd"/>
      <w:r w:rsidRPr="00AD37A9">
        <w:t>, která je součástí Pythonu pro snadné pořizování snímků obrazovky na různých operačních systémech. Tato knihovna umožňuje jednoduchý přístup k funkcionalitě pro zachycení celého obrazovky nebo aktivních oken a následné uložení těchto snímků v různých formátech, včetně PNG. V aplikaci byla použita pro pořízení screenshotů každých 10 sekund a jejich uložení do specifikované složky na disku.</w:t>
      </w:r>
    </w:p>
    <w:p w14:paraId="7263F82C" w14:textId="77777777" w:rsidR="00D04AE6" w:rsidRPr="00802D4F" w:rsidRDefault="00D04AE6" w:rsidP="000F5ED1">
      <w:pPr>
        <w:pStyle w:val="Nadpis1"/>
      </w:pPr>
      <w:bookmarkStart w:id="40" w:name="_Toc185375111"/>
      <w:r w:rsidRPr="00802D4F">
        <w:lastRenderedPageBreak/>
        <w:t>Způsoby řešení a použité postupy</w:t>
      </w:r>
      <w:bookmarkEnd w:id="40"/>
    </w:p>
    <w:p w14:paraId="049F31CB" w14:textId="72BBDA2B" w:rsidR="00230592" w:rsidRDefault="009037FF" w:rsidP="009037FF">
      <w:pPr>
        <w:pStyle w:val="Nadpis2"/>
      </w:pPr>
      <w:bookmarkStart w:id="41" w:name="_Toc185375112"/>
      <w:r w:rsidRPr="009037FF">
        <w:t>Sledování Aktivních Oken</w:t>
      </w:r>
      <w:bookmarkEnd w:id="41"/>
    </w:p>
    <w:p w14:paraId="333E9F63" w14:textId="292366FF" w:rsidR="009037FF" w:rsidRDefault="009037FF" w:rsidP="009037FF">
      <w:r w:rsidRPr="009037FF">
        <w:t xml:space="preserve">Pro sledování aktuálně aktivních oken v systému macOS je využita třída </w:t>
      </w:r>
      <w:proofErr w:type="spellStart"/>
      <w:r w:rsidRPr="009037FF">
        <w:t>ActivityTracker</w:t>
      </w:r>
      <w:proofErr w:type="spellEnd"/>
      <w:r w:rsidRPr="009037FF">
        <w:t xml:space="preserve">. Tento modul využívá </w:t>
      </w:r>
      <w:proofErr w:type="spellStart"/>
      <w:r w:rsidRPr="009037FF">
        <w:t>NSWorkspace</w:t>
      </w:r>
      <w:proofErr w:type="spellEnd"/>
      <w:r w:rsidRPr="009037FF">
        <w:t xml:space="preserve"> a </w:t>
      </w:r>
      <w:proofErr w:type="spellStart"/>
      <w:r w:rsidRPr="009037FF">
        <w:t>NSWorkspaceDidActivateApplicationNotificati</w:t>
      </w:r>
      <w:proofErr w:type="spellEnd"/>
      <w:r w:rsidRPr="009037FF">
        <w:t xml:space="preserve">-on, což jsou součásti </w:t>
      </w:r>
      <w:proofErr w:type="spellStart"/>
      <w:r w:rsidRPr="009037FF">
        <w:t>Cocoa</w:t>
      </w:r>
      <w:proofErr w:type="spellEnd"/>
      <w:r w:rsidRPr="009037FF">
        <w:t xml:space="preserve"> frameworku, který je dostupný pouze na macOS. Pomocí těch-to technologií aplikace monitoruje aktivitu aplikací na pozadí a zaznamenává změny mezi aktivními okny.</w:t>
      </w:r>
    </w:p>
    <w:p w14:paraId="4B974984" w14:textId="3C3DC1DF" w:rsidR="009037FF" w:rsidRDefault="009037FF" w:rsidP="009037FF">
      <w:pPr>
        <w:pStyle w:val="Odstavecseseznamem"/>
        <w:numPr>
          <w:ilvl w:val="0"/>
          <w:numId w:val="46"/>
        </w:numPr>
      </w:pPr>
      <w:r>
        <w:t xml:space="preserve">Signál </w:t>
      </w:r>
      <w:proofErr w:type="spellStart"/>
      <w:r>
        <w:t>windowChanged</w:t>
      </w:r>
      <w:proofErr w:type="spellEnd"/>
      <w:r>
        <w:t xml:space="preserve">: Třída </w:t>
      </w:r>
      <w:proofErr w:type="spellStart"/>
      <w:r>
        <w:t>ActivityTracker</w:t>
      </w:r>
      <w:proofErr w:type="spellEnd"/>
      <w:r>
        <w:t xml:space="preserve"> emituje signál, který informuje o změně aktivního okna. Tento signál je následně zachycen v hlavní třídě aplikace (Menu), kde se zaktualizují informace o aktivním okně.</w:t>
      </w:r>
    </w:p>
    <w:p w14:paraId="1A13C0C5" w14:textId="1FC1905F" w:rsidR="009037FF" w:rsidRDefault="009037FF" w:rsidP="009037FF">
      <w:pPr>
        <w:pStyle w:val="Odstavecseseznamem"/>
        <w:numPr>
          <w:ilvl w:val="0"/>
          <w:numId w:val="46"/>
        </w:numPr>
      </w:pPr>
      <w:r>
        <w:t xml:space="preserve">Sledování Změn Okna: Jakmile dojde ke změně aktivního okna, aplikace </w:t>
      </w:r>
      <w:proofErr w:type="spellStart"/>
      <w:r>
        <w:t>zazname-ná</w:t>
      </w:r>
      <w:proofErr w:type="spellEnd"/>
      <w:r>
        <w:t xml:space="preserve"> čas poslední aktivace a dobu trvání aktivity, což je klíčová funkcionalita pro zá-</w:t>
      </w:r>
      <w:proofErr w:type="spellStart"/>
      <w:r>
        <w:t>znam</w:t>
      </w:r>
      <w:proofErr w:type="spellEnd"/>
      <w:r>
        <w:t xml:space="preserve"> aktivních oken.</w:t>
      </w:r>
    </w:p>
    <w:p w14:paraId="2A69782A" w14:textId="375A8BA3" w:rsidR="009037FF" w:rsidRDefault="009037FF" w:rsidP="009037FF">
      <w:pPr>
        <w:pStyle w:val="Nadpis2"/>
      </w:pPr>
      <w:bookmarkStart w:id="42" w:name="_Toc185375113"/>
      <w:r w:rsidRPr="009037FF">
        <w:t>Sběr Systémových Informací</w:t>
      </w:r>
      <w:bookmarkEnd w:id="42"/>
    </w:p>
    <w:p w14:paraId="7C8CE872" w14:textId="2099CF87" w:rsidR="009037FF" w:rsidRDefault="005D010B" w:rsidP="009037FF">
      <w:r w:rsidRPr="005D010B">
        <w:t xml:space="preserve">V aplikaci se používá knihovna </w:t>
      </w:r>
      <w:proofErr w:type="spellStart"/>
      <w:r w:rsidRPr="005D010B">
        <w:t>psutil</w:t>
      </w:r>
      <w:proofErr w:type="spellEnd"/>
      <w:r w:rsidRPr="005D010B">
        <w:t xml:space="preserve"> k získávání informací o procesech běžících na systému, jako jsou:</w:t>
      </w:r>
    </w:p>
    <w:p w14:paraId="623AB89A" w14:textId="06579014" w:rsidR="005D010B" w:rsidRDefault="005D010B" w:rsidP="005D010B">
      <w:pPr>
        <w:pStyle w:val="Odstavecseseznamem"/>
        <w:numPr>
          <w:ilvl w:val="0"/>
          <w:numId w:val="48"/>
        </w:numPr>
      </w:pPr>
      <w:r>
        <w:t xml:space="preserve">CPU a RAM: Monitorujeme využití CPU a paměti pro každý proces pomocí </w:t>
      </w:r>
      <w:proofErr w:type="spellStart"/>
      <w:proofErr w:type="gramStart"/>
      <w:r>
        <w:t>psutil.process</w:t>
      </w:r>
      <w:proofErr w:type="gramEnd"/>
      <w:r>
        <w:t>_iter</w:t>
      </w:r>
      <w:proofErr w:type="spellEnd"/>
      <w:r>
        <w:t>(), která vrací informace o běžících procesech včetně jejich názvů, PID a využití systémových prostředků.</w:t>
      </w:r>
    </w:p>
    <w:p w14:paraId="01C8C617" w14:textId="4EB99F3C" w:rsidR="005D010B" w:rsidRDefault="005D010B" w:rsidP="005D010B">
      <w:pPr>
        <w:pStyle w:val="Odstavecseseznamem"/>
        <w:numPr>
          <w:ilvl w:val="0"/>
          <w:numId w:val="48"/>
        </w:numPr>
      </w:pPr>
      <w:r>
        <w:t xml:space="preserve">Filtrace Uživatelských Procesů: Aplikace filtruje systémové procesy (např. </w:t>
      </w:r>
      <w:proofErr w:type="spellStart"/>
      <w:r>
        <w:t>kernel_task</w:t>
      </w:r>
      <w:proofErr w:type="spellEnd"/>
      <w:r>
        <w:t xml:space="preserve">, </w:t>
      </w:r>
      <w:proofErr w:type="spellStart"/>
      <w:r>
        <w:t>launchd</w:t>
      </w:r>
      <w:proofErr w:type="spellEnd"/>
      <w:r>
        <w:t xml:space="preserve">), které nemají žádnou interakci s uživatelem, a zobrazuje pouze procesy spojené s běžnými aplikacemi. Tato filtrace se provádí v metodě </w:t>
      </w:r>
      <w:proofErr w:type="spellStart"/>
      <w:r>
        <w:t>is_user_process</w:t>
      </w:r>
      <w:proofErr w:type="spellEnd"/>
      <w:r>
        <w:t>.</w:t>
      </w:r>
    </w:p>
    <w:p w14:paraId="761ACDC6" w14:textId="51323D50" w:rsidR="005D010B" w:rsidRDefault="005D010B" w:rsidP="005D010B">
      <w:pPr>
        <w:pStyle w:val="Odstavecseseznamem"/>
        <w:numPr>
          <w:ilvl w:val="0"/>
          <w:numId w:val="48"/>
        </w:numPr>
      </w:pPr>
      <w:r>
        <w:t>Zobrazení v Tabulce: Informace o procesech jsou zobrazeny v tabulce, která je součástí GUI. Každý řádek zobrazuje název aplikace, její poslední aktivaci, dobu aktivace, CPU a RAM využití, a PID procesu.</w:t>
      </w:r>
    </w:p>
    <w:p w14:paraId="7BF980A4" w14:textId="55965D5A" w:rsidR="005D010B" w:rsidRDefault="005D010B" w:rsidP="005D010B">
      <w:pPr>
        <w:pStyle w:val="Nadpis2"/>
      </w:pPr>
      <w:bookmarkStart w:id="43" w:name="_Toc185375114"/>
      <w:r w:rsidRPr="005D010B">
        <w:lastRenderedPageBreak/>
        <w:t>Pořízení Screenshotů</w:t>
      </w:r>
      <w:bookmarkEnd w:id="43"/>
    </w:p>
    <w:p w14:paraId="714301DD" w14:textId="5CBBFC8B" w:rsidR="005D010B" w:rsidRDefault="005D010B" w:rsidP="005D010B">
      <w:r w:rsidRPr="005D010B">
        <w:t xml:space="preserve">Pro pořízení screenshotů aplikace využívá knihovnu </w:t>
      </w:r>
      <w:proofErr w:type="spellStart"/>
      <w:r w:rsidRPr="005D010B">
        <w:t>pyscreenshot</w:t>
      </w:r>
      <w:proofErr w:type="spellEnd"/>
      <w:r w:rsidRPr="005D010B">
        <w:t xml:space="preserve">. Pořízení screenshotu je naplánováno pomocí </w:t>
      </w:r>
      <w:proofErr w:type="spellStart"/>
      <w:r w:rsidRPr="005D010B">
        <w:t>QTimer</w:t>
      </w:r>
      <w:proofErr w:type="spellEnd"/>
      <w:r w:rsidRPr="005D010B">
        <w:t xml:space="preserve">, který každých </w:t>
      </w:r>
      <w:r>
        <w:t>300</w:t>
      </w:r>
      <w:r w:rsidRPr="005D010B">
        <w:t xml:space="preserve"> sekund spustí metodu </w:t>
      </w:r>
      <w:proofErr w:type="spellStart"/>
      <w:r w:rsidRPr="005D010B">
        <w:t>take_screenshot</w:t>
      </w:r>
      <w:proofErr w:type="spellEnd"/>
      <w:r w:rsidRPr="005D010B">
        <w:t>.</w:t>
      </w:r>
      <w:r>
        <w:br/>
      </w:r>
      <w:proofErr w:type="gramStart"/>
      <w:r>
        <w:t>Čas</w:t>
      </w:r>
      <w:proofErr w:type="gramEnd"/>
      <w:r>
        <w:t xml:space="preserve"> za který je metoda spuštěna lze změnit</w:t>
      </w:r>
    </w:p>
    <w:p w14:paraId="2F7E89B3" w14:textId="747E2CCC" w:rsidR="005D010B" w:rsidRDefault="005D010B" w:rsidP="005D010B">
      <w:pPr>
        <w:pStyle w:val="Odstavecseseznamem"/>
        <w:numPr>
          <w:ilvl w:val="0"/>
          <w:numId w:val="50"/>
        </w:numPr>
      </w:pPr>
      <w:r>
        <w:t>Ukládání Screenshotů: Screenshoty jsou ukládány do výchozí složky (nebo do specifikované složky) s názvem souboru obsahujícím časovou značku.</w:t>
      </w:r>
    </w:p>
    <w:p w14:paraId="1566C90B" w14:textId="24755FE3" w:rsidR="005D010B" w:rsidRDefault="005D010B" w:rsidP="005D010B">
      <w:pPr>
        <w:pStyle w:val="Odstavecseseznamem"/>
        <w:numPr>
          <w:ilvl w:val="0"/>
          <w:numId w:val="50"/>
        </w:numPr>
      </w:pPr>
      <w:r>
        <w:t xml:space="preserve">Zabezpečení Cesty: Před pořízením screenshotu je zajištěno, že složka pro uložení obrázků existuje. Pokud ne, je vytvořena pomocí metody </w:t>
      </w:r>
      <w:proofErr w:type="spellStart"/>
      <w:proofErr w:type="gramStart"/>
      <w:r>
        <w:t>os.makedirs</w:t>
      </w:r>
      <w:proofErr w:type="spellEnd"/>
      <w:proofErr w:type="gramEnd"/>
      <w:r>
        <w:t>.</w:t>
      </w:r>
    </w:p>
    <w:p w14:paraId="1C9EACA8" w14:textId="518FA040" w:rsidR="003F7034" w:rsidRDefault="003F7034" w:rsidP="003F7034">
      <w:pPr>
        <w:pStyle w:val="Nadpis2"/>
      </w:pPr>
      <w:bookmarkStart w:id="44" w:name="_Toc185375115"/>
      <w:r w:rsidRPr="003F7034">
        <w:t>Grafické Uživatelské Rozhraní (GUI)</w:t>
      </w:r>
      <w:bookmarkEnd w:id="44"/>
    </w:p>
    <w:p w14:paraId="691A6A68" w14:textId="2F73A39F" w:rsidR="003F7034" w:rsidRDefault="003F7034" w:rsidP="003F7034">
      <w:r w:rsidRPr="003F7034">
        <w:t xml:space="preserve">Pro GUI je použita knihovna </w:t>
      </w:r>
      <w:r w:rsidRPr="003F7034">
        <w:rPr>
          <w:b/>
          <w:bCs/>
        </w:rPr>
        <w:t>PyQt5</w:t>
      </w:r>
      <w:r w:rsidRPr="003F7034">
        <w:t xml:space="preserve">. Aplikace vytváří hlavní okno s tabulkou, která zobrazuje aktivní procesy a jejich systémové informace. Dále využívá </w:t>
      </w:r>
      <w:proofErr w:type="spellStart"/>
      <w:r w:rsidRPr="003F7034">
        <w:rPr>
          <w:b/>
          <w:bCs/>
        </w:rPr>
        <w:t>QSystemTrayIcon</w:t>
      </w:r>
      <w:proofErr w:type="spellEnd"/>
      <w:r w:rsidRPr="003F7034">
        <w:t xml:space="preserve"> pro zobrazení ikony v systémové liště, kde je k dispozici kontextové menu.</w:t>
      </w:r>
    </w:p>
    <w:p w14:paraId="62F7EFC8" w14:textId="30527413" w:rsidR="003F7034" w:rsidRDefault="003F7034" w:rsidP="003F7034">
      <w:pPr>
        <w:pStyle w:val="Odstavecseseznamem"/>
        <w:numPr>
          <w:ilvl w:val="0"/>
          <w:numId w:val="51"/>
        </w:numPr>
      </w:pPr>
      <w:proofErr w:type="spellStart"/>
      <w:r>
        <w:t>Tray</w:t>
      </w:r>
      <w:proofErr w:type="spellEnd"/>
      <w:r>
        <w:t xml:space="preserve"> Ikona a Menu: Aplikace běží na pozadí, a to buď jako minimalizované okno, nebo s aktivním oknem. K dispozici je možnost otevřít hlavní okno nebo aplikaci ukončit.</w:t>
      </w:r>
    </w:p>
    <w:p w14:paraId="2829CF67" w14:textId="5CB6C45D" w:rsidR="003F7034" w:rsidRDefault="003F7034" w:rsidP="003F7034">
      <w:pPr>
        <w:pStyle w:val="Odstavecseseznamem"/>
        <w:numPr>
          <w:ilvl w:val="0"/>
          <w:numId w:val="51"/>
        </w:numPr>
      </w:pPr>
      <w:r>
        <w:t>Aktualizace Tabulky: Tabulka se automaticky aktualizuje každou sekundu, aby zobrazovala aktuální data o procesech. Řazení dat je povoleno, což umožňuje uživatelskou interakci s tabulkou, jako je třídění podle jména procesu, CPU, RAM nebo času poslední aktivace.</w:t>
      </w:r>
    </w:p>
    <w:p w14:paraId="1FA75456" w14:textId="0F8F5DC3" w:rsidR="003F7034" w:rsidRDefault="003F7034" w:rsidP="003F7034">
      <w:pPr>
        <w:pStyle w:val="Nadpis2"/>
      </w:pPr>
      <w:bookmarkStart w:id="45" w:name="_Toc185375116"/>
      <w:r w:rsidRPr="003F7034">
        <w:t>Více</w:t>
      </w:r>
      <w:r>
        <w:t xml:space="preserve"> </w:t>
      </w:r>
      <w:r w:rsidRPr="003F7034">
        <w:t>vláknové Zpracování a Plánování Úkolů</w:t>
      </w:r>
      <w:bookmarkEnd w:id="45"/>
    </w:p>
    <w:p w14:paraId="3E5DA255" w14:textId="377401E5" w:rsidR="003F7034" w:rsidRDefault="003F7034" w:rsidP="003F7034">
      <w:r w:rsidRPr="003F7034">
        <w:t xml:space="preserve">Aplikace používá </w:t>
      </w:r>
      <w:proofErr w:type="spellStart"/>
      <w:r w:rsidRPr="003F7034">
        <w:t>QTimer</w:t>
      </w:r>
      <w:proofErr w:type="spellEnd"/>
      <w:r w:rsidRPr="003F7034">
        <w:t xml:space="preserve"> k plánování pravidelných úkolů, jako je aktualizace informací o procesech nebo pořizování screenshotů. Tento přístup umožňuje, aby aplikace běžela hladce na pozadí, aniž by blokovala hlavní vlákno pro interakci s GUI.</w:t>
      </w:r>
    </w:p>
    <w:p w14:paraId="54A709FF" w14:textId="77777777" w:rsidR="003F7034" w:rsidRDefault="003F7034" w:rsidP="003F7034">
      <w:pPr>
        <w:pStyle w:val="Nadpis2"/>
      </w:pPr>
      <w:bookmarkStart w:id="46" w:name="_Toc185375117"/>
      <w:r w:rsidRPr="003F7034">
        <w:t>3.6 Problémy a Řešení</w:t>
      </w:r>
      <w:bookmarkEnd w:id="46"/>
    </w:p>
    <w:p w14:paraId="66A14C64" w14:textId="77777777" w:rsidR="003F7034" w:rsidRPr="003F7034" w:rsidRDefault="003F7034" w:rsidP="003F7034">
      <w:pPr>
        <w:pStyle w:val="Nadpis2"/>
        <w:numPr>
          <w:ilvl w:val="0"/>
          <w:numId w:val="0"/>
        </w:numPr>
        <w:ind w:left="57"/>
      </w:pPr>
    </w:p>
    <w:p w14:paraId="7544F958" w14:textId="77777777" w:rsidR="00D04AE6" w:rsidRDefault="00680144" w:rsidP="000F5ED1">
      <w:pPr>
        <w:pStyle w:val="Nadpis1"/>
      </w:pPr>
      <w:bookmarkStart w:id="47" w:name="_Toc185375118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47"/>
    </w:p>
    <w:p w14:paraId="1826AE66" w14:textId="77777777" w:rsidR="001F423D" w:rsidRDefault="001F423D" w:rsidP="001F423D">
      <w:r>
        <w:t>Text čtvrté kapitoly</w:t>
      </w:r>
    </w:p>
    <w:p w14:paraId="251FDD21" w14:textId="77777777" w:rsidR="009838D2" w:rsidRPr="001F423D" w:rsidRDefault="009838D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výčet splněných a nesplněných cílů, obrázky</w:t>
      </w:r>
      <w:r w:rsidR="00D765BF" w:rsidRPr="001F423D">
        <w:rPr>
          <w:rStyle w:val="Zdraznnintenzivn"/>
        </w:rPr>
        <w:t xml:space="preserve"> (schémata, vzorce apod.) </w:t>
      </w:r>
      <w:r w:rsidRPr="001F423D">
        <w:rPr>
          <w:rStyle w:val="Zdraznnintenzivn"/>
        </w:rPr>
        <w:t>z finálního provedení, prokázání funkč</w:t>
      </w:r>
      <w:r w:rsidR="00D765BF" w:rsidRPr="001F423D">
        <w:rPr>
          <w:rStyle w:val="Zdraznnintenzivn"/>
        </w:rPr>
        <w:t xml:space="preserve">nosti, výsledné parametry </w:t>
      </w:r>
      <w:r w:rsidR="00AB18DA" w:rsidRPr="001F423D">
        <w:rPr>
          <w:rStyle w:val="Zdraznnintenzivn"/>
        </w:rPr>
        <w:t xml:space="preserve">výrobku </w:t>
      </w:r>
      <w:r w:rsidRPr="001F423D">
        <w:rPr>
          <w:rStyle w:val="Zdraznnintenzivn"/>
        </w:rPr>
        <w:t>apod.</w:t>
      </w:r>
      <w:r w:rsidR="00D765BF" w:rsidRPr="001F423D">
        <w:rPr>
          <w:rStyle w:val="Zdraznnintenzivn"/>
        </w:rPr>
        <w:t xml:space="preserve"> </w:t>
      </w:r>
    </w:p>
    <w:p w14:paraId="10ED6577" w14:textId="77777777" w:rsidR="00680144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 xml:space="preserve">podle zaměření a charakteru práce </w:t>
      </w:r>
      <w:r w:rsidR="00A53909" w:rsidRPr="001F423D">
        <w:rPr>
          <w:rStyle w:val="Zdraznnintenzivn"/>
        </w:rPr>
        <w:t>je třeba volit vhodný nadpis pro tuto kapitolu, je samozřejmě možné i rozdělení na více kapitol (např. Uživatelské rozhraní internetové aplikace; Administrace internetové aplikace…)</w:t>
      </w:r>
    </w:p>
    <w:p w14:paraId="53128261" w14:textId="77777777" w:rsidR="00230592" w:rsidRDefault="00230592" w:rsidP="00230592">
      <w:pPr>
        <w:ind w:left="360"/>
      </w:pPr>
    </w:p>
    <w:p w14:paraId="62486C05" w14:textId="77777777" w:rsidR="00483A69" w:rsidRDefault="00483A69" w:rsidP="00D04AE6"/>
    <w:p w14:paraId="4101652C" w14:textId="77777777" w:rsidR="00230592" w:rsidRPr="00A0246F" w:rsidRDefault="00230592" w:rsidP="00230592">
      <w:pPr>
        <w:ind w:left="360"/>
        <w:rPr>
          <w:i/>
        </w:rPr>
      </w:pPr>
    </w:p>
    <w:p w14:paraId="4B99056E" w14:textId="77777777" w:rsidR="00483A69" w:rsidRDefault="00483A69" w:rsidP="00483A69"/>
    <w:p w14:paraId="4477279B" w14:textId="77777777" w:rsidR="00483A69" w:rsidRDefault="00B8449A" w:rsidP="31CDAC39">
      <w:pPr>
        <w:pStyle w:val="Nadpis1"/>
        <w:numPr>
          <w:ilvl w:val="0"/>
          <w:numId w:val="0"/>
        </w:numPr>
      </w:pPr>
      <w:bookmarkStart w:id="48" w:name="_Toc185375119"/>
      <w:r>
        <w:lastRenderedPageBreak/>
        <w:t>Závěr</w:t>
      </w:r>
      <w:bookmarkEnd w:id="48"/>
    </w:p>
    <w:p w14:paraId="25F45BD6" w14:textId="77777777" w:rsidR="001F423D" w:rsidRDefault="001F423D" w:rsidP="001F423D">
      <w:r>
        <w:t>Text závěru</w:t>
      </w:r>
    </w:p>
    <w:p w14:paraId="1B63AC3D" w14:textId="77777777" w:rsidR="00230592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povinná část,</w:t>
      </w:r>
    </w:p>
    <w:p w14:paraId="42C17921" w14:textId="77777777" w:rsidR="00A5390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shrnuje výsledky, hodnotí splnění cíle práce, uvádí možnost uplatnění řešení v praxi a nastínění případných dalších budoucích vylepšení</w:t>
      </w:r>
    </w:p>
    <w:p w14:paraId="434AAC01" w14:textId="77777777" w:rsidR="00483A6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(stejné jako úvod)</w:t>
      </w:r>
    </w:p>
    <w:p w14:paraId="1299C43A" w14:textId="77777777" w:rsidR="00AB18DA" w:rsidRDefault="00AB18DA" w:rsidP="00D04AE6"/>
    <w:p w14:paraId="4DDBEF00" w14:textId="77777777" w:rsidR="00E15D00" w:rsidRDefault="00E15D00" w:rsidP="006E2B97"/>
    <w:p w14:paraId="3461D779" w14:textId="77777777" w:rsidR="00802D4F" w:rsidRDefault="00802D4F"/>
    <w:p w14:paraId="1DE8370A" w14:textId="77777777" w:rsidR="00F03DA6" w:rsidRDefault="00F03DA6">
      <w:pPr>
        <w:pStyle w:val="Nadpis"/>
        <w:rPr>
          <w:rStyle w:val="Pokec"/>
        </w:rPr>
      </w:pPr>
      <w:bookmarkStart w:id="49" w:name="_Toc37577735"/>
      <w:bookmarkStart w:id="50" w:name="_Toc88120446"/>
      <w:bookmarkStart w:id="51" w:name="_Toc88120683"/>
      <w:bookmarkStart w:id="52" w:name="_Toc88120895"/>
      <w:bookmarkStart w:id="53" w:name="_Toc88120999"/>
      <w:bookmarkStart w:id="54" w:name="_Toc88121042"/>
      <w:bookmarkStart w:id="55" w:name="_Toc88121179"/>
      <w:bookmarkStart w:id="56" w:name="_Toc88121553"/>
      <w:bookmarkStart w:id="57" w:name="_Toc88121610"/>
      <w:bookmarkStart w:id="58" w:name="_Toc88121748"/>
      <w:bookmarkStart w:id="59" w:name="_Toc88122014"/>
      <w:bookmarkStart w:id="60" w:name="_Toc88124619"/>
      <w:bookmarkStart w:id="61" w:name="_Toc88124656"/>
      <w:bookmarkStart w:id="62" w:name="_Toc88124806"/>
      <w:bookmarkStart w:id="63" w:name="_Toc88125789"/>
      <w:bookmarkStart w:id="64" w:name="_Toc88126309"/>
      <w:bookmarkStart w:id="65" w:name="_Toc88126460"/>
      <w:bookmarkStart w:id="66" w:name="_Toc88126527"/>
      <w:bookmarkStart w:id="67" w:name="_Toc88126556"/>
      <w:bookmarkStart w:id="68" w:name="_Toc88126772"/>
      <w:bookmarkStart w:id="69" w:name="_Toc88126862"/>
      <w:bookmarkStart w:id="70" w:name="_Toc88127103"/>
      <w:bookmarkStart w:id="71" w:name="_Toc88127146"/>
      <w:bookmarkStart w:id="72" w:name="_Toc88128511"/>
      <w:bookmarkStart w:id="73" w:name="_Toc107634153"/>
      <w:bookmarkStart w:id="74" w:name="_Toc107635188"/>
      <w:bookmarkStart w:id="75" w:name="_Toc107635228"/>
      <w:bookmarkStart w:id="76" w:name="_Toc107635245"/>
      <w:bookmarkStart w:id="77" w:name="_Toc185375120"/>
      <w:r>
        <w:lastRenderedPageBreak/>
        <w:t>Seznam použit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="00802D4F">
        <w:t>ýCH INFORMAČNÍCH ZDROJů</w:t>
      </w:r>
      <w:bookmarkEnd w:id="77"/>
    </w:p>
    <w:p w14:paraId="2CEC32D7" w14:textId="77777777" w:rsidR="003652EE" w:rsidRDefault="00F03DA6" w:rsidP="003652EE">
      <w:pPr>
        <w:pStyle w:val="Literatura"/>
        <w:jc w:val="left"/>
      </w:pPr>
      <w:bookmarkStart w:id="78" w:name="_Ref94455389"/>
      <w:r>
        <w:t>[</w:t>
      </w:r>
      <w:r>
        <w:fldChar w:fldCharType="begin"/>
      </w:r>
      <w:r>
        <w:instrText>SEQ [ \* ARABIC</w:instrText>
      </w:r>
      <w:r>
        <w:fldChar w:fldCharType="separate"/>
      </w:r>
      <w:r w:rsidR="001676A8">
        <w:rPr>
          <w:noProof/>
        </w:rPr>
        <w:t>1</w:t>
      </w:r>
      <w:r>
        <w:fldChar w:fldCharType="end"/>
      </w:r>
      <w:bookmarkEnd w:id="78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14:paraId="1111CFFA" w14:textId="77777777" w:rsidR="003652EE" w:rsidRPr="00F25CDC" w:rsidRDefault="003652EE" w:rsidP="003652EE">
      <w:pPr>
        <w:pStyle w:val="Literatura"/>
        <w:jc w:val="left"/>
      </w:pPr>
      <w:r w:rsidRPr="00F25CDC">
        <w:t>[2]</w:t>
      </w:r>
      <w:r w:rsidRPr="00F25CDC">
        <w:tab/>
      </w:r>
      <w:r w:rsidRPr="00F25CDC">
        <w:tab/>
        <w:t xml:space="preserve">DUCHÁČKOVÁ, Eva. Principy pojištění a pojišťovnictví. 3. aktualizované vydání. Praha: </w:t>
      </w:r>
      <w:proofErr w:type="spellStart"/>
      <w:r w:rsidRPr="00F25CDC">
        <w:t>Ekopress</w:t>
      </w:r>
      <w:proofErr w:type="spellEnd"/>
      <w:r w:rsidRPr="00F25CDC">
        <w:t xml:space="preserve"> 2009. 224 s. ISBN 978-80-86929-51-4</w:t>
      </w:r>
    </w:p>
    <w:p w14:paraId="72631478" w14:textId="77777777"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  <w:t xml:space="preserve">KUBALA, Petr. Planetární </w:t>
      </w:r>
      <w:proofErr w:type="spellStart"/>
      <w:proofErr w:type="gramStart"/>
      <w:r>
        <w:t>dvojcata</w:t>
      </w:r>
      <w:proofErr w:type="spellEnd"/>
      <w:r>
        <w:t xml:space="preserve"> - Věda</w:t>
      </w:r>
      <w:proofErr w:type="gramEnd"/>
      <w:r>
        <w:t xml:space="preserve"> a technika (Český rozhlas) [online]. </w:t>
      </w:r>
      <w:r>
        <w:br/>
        <w:t>Č. 2000-2008, poslední revize 19. 3. 2008 [cit. 2008-03-20].</w:t>
      </w:r>
      <w:r>
        <w:br/>
        <w:t>&lt;http://www.rozhlas.cz/veda/</w:t>
      </w:r>
      <w:proofErr w:type="spellStart"/>
      <w:r>
        <w:t>vesmir</w:t>
      </w:r>
      <w:proofErr w:type="spellEnd"/>
      <w:r>
        <w:t>/_zprava/435849&gt;.</w:t>
      </w:r>
      <w:r>
        <w:tab/>
      </w:r>
      <w:r>
        <w:tab/>
      </w:r>
    </w:p>
    <w:p w14:paraId="71090137" w14:textId="77777777"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 xml:space="preserve">KULDOVÁ, O., FLEISCHMANNOVÁ, E. Metodická příručka k technice administrativy </w:t>
      </w:r>
      <w:proofErr w:type="gramStart"/>
      <w:r>
        <w:t>a</w:t>
      </w:r>
      <w:proofErr w:type="gramEnd"/>
      <w:r>
        <w:t xml:space="preserve">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14:paraId="636F58A1" w14:textId="77777777"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 xml:space="preserve">. 3, s. </w:t>
      </w:r>
      <w:proofErr w:type="gramStart"/>
      <w:r w:rsidRPr="003652EE">
        <w:rPr>
          <w:bCs/>
        </w:rPr>
        <w:t>84 -85</w:t>
      </w:r>
      <w:proofErr w:type="gramEnd"/>
      <w:r w:rsidRPr="003652EE">
        <w:rPr>
          <w:bCs/>
        </w:rPr>
        <w:t>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14:paraId="3CF2D8B6" w14:textId="77777777" w:rsidR="00D054DB" w:rsidRDefault="00D054DB">
      <w:pPr>
        <w:pStyle w:val="Literatura"/>
        <w:rPr>
          <w:bCs/>
        </w:rPr>
      </w:pPr>
    </w:p>
    <w:p w14:paraId="39CA929B" w14:textId="77777777" w:rsidR="00D054DB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musí zahrnovat všechny prameny, knihy, internetové odkazy a další studijní podklady, z nichž jsme č</w:t>
      </w:r>
      <w:r w:rsidR="00676A3A" w:rsidRPr="001F423D">
        <w:rPr>
          <w:rStyle w:val="Zdraznnintenzivn"/>
        </w:rPr>
        <w:t>erpali;</w:t>
      </w:r>
    </w:p>
    <w:p w14:paraId="5DF95247" w14:textId="77777777" w:rsidR="000F1F8E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a zde kon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 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íslování stránek </w:t>
      </w:r>
      <w:r w:rsidR="00676A3A" w:rsidRPr="001F423D">
        <w:rPr>
          <w:rStyle w:val="Zdraznnintenzivn"/>
        </w:rPr>
        <w:t>práce;</w:t>
      </w:r>
    </w:p>
    <w:p w14:paraId="159D3DB0" w14:textId="77777777"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ednotlivé publikace se uvá</w:t>
      </w:r>
      <w:r w:rsidRPr="001F423D">
        <w:rPr>
          <w:rStyle w:val="Zdraznnintenzivn"/>
        </w:rPr>
        <w:t>dě</w:t>
      </w:r>
      <w:r w:rsidR="00D054DB" w:rsidRPr="001F423D">
        <w:rPr>
          <w:rStyle w:val="Zdraznnintenzivn"/>
        </w:rPr>
        <w:t>jí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v abecedním po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adí podle p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íjmení autor</w:t>
      </w:r>
      <w:r w:rsidRPr="001F423D">
        <w:rPr>
          <w:rStyle w:val="Zdraznnintenzivn"/>
        </w:rPr>
        <w:t>ů</w:t>
      </w:r>
      <w:r w:rsidR="00D054DB" w:rsidRPr="001F423D">
        <w:rPr>
          <w:rStyle w:val="Zdraznnintenzivn"/>
        </w:rPr>
        <w:t xml:space="preserve"> a iniciál jeho jména, který se píše za </w:t>
      </w:r>
      <w:r w:rsidRPr="001F423D">
        <w:rPr>
          <w:rStyle w:val="Zdraznnintenzivn"/>
        </w:rPr>
        <w:t>čárkou</w:t>
      </w:r>
      <w:r w:rsidR="00676A3A" w:rsidRPr="001F423D">
        <w:rPr>
          <w:rStyle w:val="Zdraznnintenzivn"/>
        </w:rPr>
        <w:t>;</w:t>
      </w:r>
    </w:p>
    <w:p w14:paraId="1EBC27D8" w14:textId="77777777"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</w:t>
      </w:r>
      <w:r w:rsidR="00D054DB" w:rsidRPr="001F423D">
        <w:rPr>
          <w:rStyle w:val="Zdraznnintenzivn"/>
        </w:rPr>
        <w:t xml:space="preserve">íjmení </w:t>
      </w:r>
      <w:r w:rsidR="00676A3A" w:rsidRPr="001F423D">
        <w:rPr>
          <w:rStyle w:val="Zdraznnintenzivn"/>
        </w:rPr>
        <w:t>autora se píše velkými písmeny;</w:t>
      </w:r>
    </w:p>
    <w:p w14:paraId="28735B8B" w14:textId="77777777"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n</w:t>
      </w:r>
      <w:r w:rsidR="00D054DB" w:rsidRPr="001F423D">
        <w:rPr>
          <w:rStyle w:val="Zdraznnintenzivn"/>
        </w:rPr>
        <w:t>ázev publikace se zvýraz</w:t>
      </w:r>
      <w:r w:rsidRPr="001F423D">
        <w:rPr>
          <w:rStyle w:val="Zdraznnintenzivn"/>
        </w:rPr>
        <w:t>ň</w:t>
      </w:r>
      <w:r w:rsidR="00676A3A" w:rsidRPr="001F423D">
        <w:rPr>
          <w:rStyle w:val="Zdraznnintenzivn"/>
        </w:rPr>
        <w:t>uje kurzívou;</w:t>
      </w:r>
      <w:r w:rsidR="00D054DB" w:rsidRPr="001F423D">
        <w:rPr>
          <w:rStyle w:val="Zdraznnintenzivn"/>
        </w:rPr>
        <w:t xml:space="preserve"> </w:t>
      </w:r>
    </w:p>
    <w:p w14:paraId="2AF79DE1" w14:textId="77777777"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estliže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jsou uvedeni více než t</w:t>
      </w:r>
      <w:r w:rsidRPr="001F423D">
        <w:rPr>
          <w:rStyle w:val="Zdraznnintenzivn"/>
        </w:rPr>
        <w:t>ři</w:t>
      </w:r>
      <w:r w:rsidR="00D054DB" w:rsidRPr="001F423D">
        <w:rPr>
          <w:rStyle w:val="Zdraznnintenzivn"/>
        </w:rPr>
        <w:t xml:space="preserve"> auto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i, je možné vypsat hlavního autora s poznámkou „a kol.</w:t>
      </w:r>
      <w:proofErr w:type="gramStart"/>
      <w:r w:rsidR="00D054DB" w:rsidRPr="001F423D">
        <w:rPr>
          <w:rStyle w:val="Zdraznnintenzivn"/>
        </w:rPr>
        <w:t>“</w:t>
      </w:r>
      <w:r w:rsidRPr="001F423D">
        <w:rPr>
          <w:rStyle w:val="Zdraznnintenzivn"/>
        </w:rPr>
        <w:t>(</w:t>
      </w:r>
      <w:proofErr w:type="gramEnd"/>
      <w:r w:rsidRPr="001F423D">
        <w:rPr>
          <w:rStyle w:val="Zdraznnintenzivn"/>
        </w:rPr>
        <w:t>a kolektiv)</w:t>
      </w:r>
      <w:r w:rsidR="00676A3A" w:rsidRPr="001F423D">
        <w:rPr>
          <w:rStyle w:val="Zdraznnintenzivn"/>
        </w:rPr>
        <w:t>.</w:t>
      </w:r>
    </w:p>
    <w:p w14:paraId="0FB78278" w14:textId="77777777"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14"/>
          <w:footerReference w:type="default" r:id="rId15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79" w:name="_Toc37577739"/>
      <w:bookmarkStart w:id="80" w:name="_Toc88120450"/>
      <w:bookmarkStart w:id="81" w:name="_Toc88120687"/>
      <w:bookmarkStart w:id="82" w:name="_Toc88120899"/>
      <w:bookmarkStart w:id="83" w:name="_Toc88121003"/>
      <w:bookmarkStart w:id="84" w:name="_Toc88121046"/>
      <w:bookmarkStart w:id="85" w:name="_Toc88121183"/>
      <w:bookmarkStart w:id="86" w:name="_Toc88121557"/>
      <w:bookmarkStart w:id="87" w:name="_Toc88121614"/>
      <w:bookmarkStart w:id="88" w:name="_Toc88121752"/>
      <w:bookmarkStart w:id="89" w:name="_Toc88122018"/>
      <w:bookmarkStart w:id="90" w:name="_Toc88124623"/>
      <w:bookmarkStart w:id="91" w:name="_Toc88124660"/>
      <w:bookmarkStart w:id="92" w:name="_Toc88124810"/>
      <w:bookmarkStart w:id="93" w:name="_Toc88125793"/>
      <w:bookmarkStart w:id="94" w:name="_Toc88126313"/>
      <w:bookmarkStart w:id="95" w:name="_Toc88126464"/>
      <w:bookmarkStart w:id="96" w:name="_Toc88126531"/>
      <w:bookmarkStart w:id="97" w:name="_Toc88126560"/>
      <w:bookmarkStart w:id="98" w:name="_Toc88126776"/>
      <w:bookmarkStart w:id="99" w:name="_Toc88126866"/>
      <w:bookmarkStart w:id="100" w:name="_Toc88127107"/>
      <w:bookmarkStart w:id="101" w:name="_Toc88127150"/>
      <w:bookmarkStart w:id="102" w:name="_Toc88128515"/>
      <w:bookmarkStart w:id="103" w:name="_Toc107634157"/>
      <w:bookmarkStart w:id="104" w:name="_Toc107635192"/>
      <w:bookmarkStart w:id="105" w:name="_Toc107635232"/>
      <w:bookmarkStart w:id="106" w:name="_Toc107635249"/>
    </w:p>
    <w:p w14:paraId="474F3180" w14:textId="77777777" w:rsidR="00F03DA6" w:rsidRDefault="00F94A83">
      <w:pPr>
        <w:pStyle w:val="Nadpis"/>
      </w:pPr>
      <w:bookmarkStart w:id="107" w:name="_Toc185375121"/>
      <w:r>
        <w:lastRenderedPageBreak/>
        <w:t>Seznam p</w:t>
      </w:r>
      <w:r w:rsidR="00F03DA6">
        <w:t>říloh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14:paraId="75BE96E9" w14:textId="77777777" w:rsidR="00855A83" w:rsidRDefault="00855A83" w:rsidP="00855A83">
      <w:r>
        <w:t>č. 1 Titulní list</w:t>
      </w:r>
    </w:p>
    <w:p w14:paraId="5BCBF0DE" w14:textId="77777777" w:rsidR="00855A83" w:rsidRDefault="00855A83" w:rsidP="00855A83">
      <w:r>
        <w:t>č. 2 Čestné prohlášení</w:t>
      </w:r>
    </w:p>
    <w:p w14:paraId="0DE149E9" w14:textId="77777777" w:rsidR="00855A83" w:rsidRDefault="00855A83" w:rsidP="00855A83">
      <w:r>
        <w:t>č. 3 Poděkování</w:t>
      </w:r>
    </w:p>
    <w:p w14:paraId="1FC39945" w14:textId="77777777" w:rsidR="00855A83" w:rsidRPr="00F25CDC" w:rsidRDefault="00855A83" w:rsidP="00F94A83">
      <w:pPr>
        <w:rPr>
          <w:i/>
        </w:rPr>
      </w:pPr>
    </w:p>
    <w:p w14:paraId="45A1C0FD" w14:textId="77777777"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14:paraId="05F4E03A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14:paraId="1C510C32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14:paraId="5CF359DC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14:paraId="36D9529B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14:paraId="5A7D2CF7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Každá příloha je označena číslem - např. Tabulka </w:t>
      </w:r>
      <w:proofErr w:type="gramStart"/>
      <w:r w:rsidRPr="001F423D">
        <w:rPr>
          <w:rStyle w:val="Zdraznnintenzivn"/>
        </w:rPr>
        <w:t>č..</w:t>
      </w:r>
      <w:proofErr w:type="gramEnd"/>
      <w:r w:rsidRPr="001F423D">
        <w:rPr>
          <w:rStyle w:val="Zdraznnintenzivn"/>
        </w:rPr>
        <w:t xml:space="preserve"> 1, Schéma č. 2, Obrázek č. 3.</w:t>
      </w:r>
    </w:p>
    <w:p w14:paraId="20AD3826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14:paraId="370DDC6D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14:paraId="562CE746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14:paraId="161E9CA7" w14:textId="77777777"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14:paraId="0562CB0E" w14:textId="77777777"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16"/>
      <w:footerReference w:type="default" r:id="rId17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70C31" w14:textId="77777777" w:rsidR="005F13D4" w:rsidRDefault="005F13D4">
      <w:r>
        <w:separator/>
      </w:r>
    </w:p>
    <w:p w14:paraId="5DEB95CE" w14:textId="77777777" w:rsidR="005F13D4" w:rsidRDefault="005F13D4"/>
  </w:endnote>
  <w:endnote w:type="continuationSeparator" w:id="0">
    <w:p w14:paraId="50AFECB9" w14:textId="77777777" w:rsidR="005F13D4" w:rsidRDefault="005F13D4">
      <w:r>
        <w:continuationSeparator/>
      </w:r>
    </w:p>
    <w:p w14:paraId="081945E9" w14:textId="77777777" w:rsidR="005F13D4" w:rsidRDefault="005F13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9E253" w14:textId="77777777" w:rsidR="008471FB" w:rsidRDefault="008471FB">
    <w:pPr>
      <w:pStyle w:val="Zpat"/>
      <w:jc w:val="center"/>
    </w:pPr>
  </w:p>
  <w:p w14:paraId="23DE523C" w14:textId="77777777"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FD37F" w14:textId="6103C1DF"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D40F0E">
      <w:rPr>
        <w:b/>
        <w:noProof/>
      </w:rPr>
      <w:t>11</w:t>
    </w:r>
    <w:r w:rsidRPr="00FF6F58">
      <w:rPr>
        <w:b/>
      </w:rPr>
      <w:fldChar w:fldCharType="end"/>
    </w:r>
  </w:p>
  <w:p w14:paraId="110FFD37" w14:textId="77777777"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56223" w14:textId="77777777" w:rsidR="00FF6F58" w:rsidRDefault="00FF6F58">
    <w:pPr>
      <w:pStyle w:val="Zpat"/>
      <w:jc w:val="center"/>
    </w:pPr>
  </w:p>
  <w:p w14:paraId="07547A01" w14:textId="77777777"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E5308" w14:textId="77777777" w:rsidR="005F13D4" w:rsidRDefault="005F13D4">
      <w:r>
        <w:separator/>
      </w:r>
    </w:p>
    <w:p w14:paraId="4E943B76" w14:textId="77777777" w:rsidR="005F13D4" w:rsidRDefault="005F13D4"/>
  </w:footnote>
  <w:footnote w:type="continuationSeparator" w:id="0">
    <w:p w14:paraId="273ACB94" w14:textId="77777777" w:rsidR="005F13D4" w:rsidRDefault="005F13D4">
      <w:r>
        <w:continuationSeparator/>
      </w:r>
    </w:p>
    <w:p w14:paraId="15A0BB38" w14:textId="77777777" w:rsidR="005F13D4" w:rsidRDefault="005F13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DCEAD" w14:textId="77777777"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9F8EF" w14:textId="38B01286" w:rsidR="00657ACD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</w:t>
    </w:r>
    <w:r w:rsidR="009B5F07">
      <w:rPr>
        <w:b w:val="0"/>
        <w:sz w:val="20"/>
        <w:szCs w:val="20"/>
      </w:rPr>
      <w:t>Jan Beníšek</w:t>
    </w:r>
    <w:r w:rsidRPr="000F1F8E">
      <w:rPr>
        <w:b w:val="0"/>
        <w:sz w:val="20"/>
        <w:szCs w:val="20"/>
      </w:rPr>
      <w:t xml:space="preserve">, </w:t>
    </w:r>
    <w:r w:rsidR="000F1F8E" w:rsidRPr="000F1F8E">
      <w:rPr>
        <w:b w:val="0"/>
        <w:sz w:val="20"/>
        <w:szCs w:val="20"/>
      </w:rPr>
      <w:t>IT4, 20</w:t>
    </w:r>
    <w:r w:rsidR="009B5F07">
      <w:rPr>
        <w:b w:val="0"/>
        <w:sz w:val="20"/>
        <w:szCs w:val="20"/>
      </w:rPr>
      <w:t>24</w:t>
    </w:r>
    <w:r w:rsidR="000F1F8E" w:rsidRPr="000F1F8E">
      <w:rPr>
        <w:b w:val="0"/>
        <w:sz w:val="20"/>
        <w:szCs w:val="20"/>
      </w:rPr>
      <w:t>/20</w:t>
    </w:r>
    <w:r w:rsidR="009B5F07">
      <w:rPr>
        <w:b w:val="0"/>
        <w:sz w:val="20"/>
        <w:szCs w:val="20"/>
      </w:rPr>
      <w:t>25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0A41" w14:textId="77777777"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multi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hybridMultilevel"/>
    <w:tmpl w:val="FA3802DC"/>
    <w:lvl w:ilvl="0" w:tplc="7E3E821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 w:tplc="35B23D86">
      <w:numFmt w:val="decimal"/>
      <w:lvlText w:val=""/>
      <w:lvlJc w:val="left"/>
    </w:lvl>
    <w:lvl w:ilvl="2" w:tplc="D048D740">
      <w:numFmt w:val="decimal"/>
      <w:lvlText w:val=""/>
      <w:lvlJc w:val="left"/>
    </w:lvl>
    <w:lvl w:ilvl="3" w:tplc="2A0A327A">
      <w:numFmt w:val="decimal"/>
      <w:lvlText w:val=""/>
      <w:lvlJc w:val="left"/>
    </w:lvl>
    <w:lvl w:ilvl="4" w:tplc="CE9A92BE">
      <w:numFmt w:val="decimal"/>
      <w:lvlText w:val=""/>
      <w:lvlJc w:val="left"/>
    </w:lvl>
    <w:lvl w:ilvl="5" w:tplc="169CB530">
      <w:numFmt w:val="decimal"/>
      <w:lvlText w:val=""/>
      <w:lvlJc w:val="left"/>
    </w:lvl>
    <w:lvl w:ilvl="6" w:tplc="9B824338">
      <w:numFmt w:val="decimal"/>
      <w:lvlText w:val=""/>
      <w:lvlJc w:val="left"/>
    </w:lvl>
    <w:lvl w:ilvl="7" w:tplc="3D16DFF8">
      <w:numFmt w:val="decimal"/>
      <w:lvlText w:val=""/>
      <w:lvlJc w:val="left"/>
    </w:lvl>
    <w:lvl w:ilvl="8" w:tplc="E6806F16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974A935E"/>
    <w:lvl w:ilvl="0" w:tplc="18389D68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 w:tplc="3E3AC8B0">
      <w:numFmt w:val="decimal"/>
      <w:lvlText w:val=""/>
      <w:lvlJc w:val="left"/>
    </w:lvl>
    <w:lvl w:ilvl="2" w:tplc="9CA6FFCE">
      <w:numFmt w:val="decimal"/>
      <w:lvlText w:val=""/>
      <w:lvlJc w:val="left"/>
    </w:lvl>
    <w:lvl w:ilvl="3" w:tplc="1256BEBC">
      <w:numFmt w:val="decimal"/>
      <w:lvlText w:val=""/>
      <w:lvlJc w:val="left"/>
    </w:lvl>
    <w:lvl w:ilvl="4" w:tplc="B5809BA6">
      <w:numFmt w:val="decimal"/>
      <w:lvlText w:val=""/>
      <w:lvlJc w:val="left"/>
    </w:lvl>
    <w:lvl w:ilvl="5" w:tplc="9DC0690C">
      <w:numFmt w:val="decimal"/>
      <w:lvlText w:val=""/>
      <w:lvlJc w:val="left"/>
    </w:lvl>
    <w:lvl w:ilvl="6" w:tplc="691A79CC">
      <w:numFmt w:val="decimal"/>
      <w:lvlText w:val=""/>
      <w:lvlJc w:val="left"/>
    </w:lvl>
    <w:lvl w:ilvl="7" w:tplc="EE18C4E4">
      <w:numFmt w:val="decimal"/>
      <w:lvlText w:val=""/>
      <w:lvlJc w:val="left"/>
    </w:lvl>
    <w:lvl w:ilvl="8" w:tplc="E5CA239E">
      <w:numFmt w:val="decimal"/>
      <w:lvlText w:val=""/>
      <w:lvlJc w:val="left"/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010226C"/>
    <w:multiLevelType w:val="multilevel"/>
    <w:tmpl w:val="7C14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5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13B406D8"/>
    <w:multiLevelType w:val="hybridMultilevel"/>
    <w:tmpl w:val="0405001D"/>
    <w:lvl w:ilvl="0" w:tplc="DA1E37C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150A1EA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F9223CF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606EF6FE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179E529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EDFED1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885007D2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3F44A6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E68FE8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157141FD"/>
    <w:multiLevelType w:val="multilevel"/>
    <w:tmpl w:val="65E6B492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C6D2CDC"/>
    <w:multiLevelType w:val="multilevel"/>
    <w:tmpl w:val="C5CA8C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F885347"/>
    <w:multiLevelType w:val="multilevel"/>
    <w:tmpl w:val="3EC4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F64E77"/>
    <w:multiLevelType w:val="multilevel"/>
    <w:tmpl w:val="C34AA39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7F062B1"/>
    <w:multiLevelType w:val="hybridMultilevel"/>
    <w:tmpl w:val="1C22A04C"/>
    <w:lvl w:ilvl="0" w:tplc="DD48D796">
      <w:start w:val="1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3351C7"/>
    <w:multiLevelType w:val="multilevel"/>
    <w:tmpl w:val="22602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381D7351"/>
    <w:multiLevelType w:val="hybridMultilevel"/>
    <w:tmpl w:val="8F924AEA"/>
    <w:lvl w:ilvl="0" w:tplc="4D7AA6C8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  <w:lvl w:ilvl="1" w:tplc="EA02F1E0">
      <w:numFmt w:val="decimal"/>
      <w:lvlText w:val=""/>
      <w:lvlJc w:val="left"/>
    </w:lvl>
    <w:lvl w:ilvl="2" w:tplc="D8222330">
      <w:numFmt w:val="decimal"/>
      <w:lvlText w:val=""/>
      <w:lvlJc w:val="left"/>
    </w:lvl>
    <w:lvl w:ilvl="3" w:tplc="490841D8">
      <w:numFmt w:val="decimal"/>
      <w:lvlText w:val=""/>
      <w:lvlJc w:val="left"/>
    </w:lvl>
    <w:lvl w:ilvl="4" w:tplc="5ADE8534">
      <w:numFmt w:val="decimal"/>
      <w:lvlText w:val=""/>
      <w:lvlJc w:val="left"/>
    </w:lvl>
    <w:lvl w:ilvl="5" w:tplc="B2C852DA">
      <w:numFmt w:val="decimal"/>
      <w:lvlText w:val=""/>
      <w:lvlJc w:val="left"/>
    </w:lvl>
    <w:lvl w:ilvl="6" w:tplc="D270BC0C">
      <w:numFmt w:val="decimal"/>
      <w:lvlText w:val=""/>
      <w:lvlJc w:val="left"/>
    </w:lvl>
    <w:lvl w:ilvl="7" w:tplc="C41887BE">
      <w:numFmt w:val="decimal"/>
      <w:lvlText w:val=""/>
      <w:lvlJc w:val="left"/>
    </w:lvl>
    <w:lvl w:ilvl="8" w:tplc="F85A2AF8">
      <w:numFmt w:val="decimal"/>
      <w:lvlText w:val=""/>
      <w:lvlJc w:val="left"/>
    </w:lvl>
  </w:abstractNum>
  <w:abstractNum w:abstractNumId="29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FE03CF"/>
    <w:multiLevelType w:val="multilevel"/>
    <w:tmpl w:val="B044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408B6173"/>
    <w:multiLevelType w:val="hybridMultilevel"/>
    <w:tmpl w:val="84D436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DC34DB"/>
    <w:multiLevelType w:val="multilevel"/>
    <w:tmpl w:val="2AE86EE2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D0F7F79"/>
    <w:multiLevelType w:val="multilevel"/>
    <w:tmpl w:val="317496C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7DA6DA6"/>
    <w:multiLevelType w:val="hybridMultilevel"/>
    <w:tmpl w:val="85881EEA"/>
    <w:lvl w:ilvl="0" w:tplc="DD48D796">
      <w:start w:val="1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 w15:restartNumberingAfterBreak="0">
    <w:nsid w:val="6F8D3DB5"/>
    <w:multiLevelType w:val="hybridMultilevel"/>
    <w:tmpl w:val="05420D3C"/>
    <w:lvl w:ilvl="0" w:tplc="DD48D796">
      <w:start w:val="1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9C6BA4"/>
    <w:multiLevelType w:val="hybridMultilevel"/>
    <w:tmpl w:val="9D7052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8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9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E171BFA"/>
    <w:multiLevelType w:val="hybridMultilevel"/>
    <w:tmpl w:val="013CAF1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72447884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 w16cid:durableId="2122990234">
    <w:abstractNumId w:val="38"/>
  </w:num>
  <w:num w:numId="3" w16cid:durableId="979845774">
    <w:abstractNumId w:val="28"/>
  </w:num>
  <w:num w:numId="4" w16cid:durableId="472984465">
    <w:abstractNumId w:val="51"/>
  </w:num>
  <w:num w:numId="5" w16cid:durableId="389423648">
    <w:abstractNumId w:val="16"/>
  </w:num>
  <w:num w:numId="6" w16cid:durableId="1000351914">
    <w:abstractNumId w:val="14"/>
  </w:num>
  <w:num w:numId="7" w16cid:durableId="31345954">
    <w:abstractNumId w:val="3"/>
  </w:num>
  <w:num w:numId="8" w16cid:durableId="912349370">
    <w:abstractNumId w:val="8"/>
  </w:num>
  <w:num w:numId="9" w16cid:durableId="2001032178">
    <w:abstractNumId w:val="2"/>
  </w:num>
  <w:num w:numId="10" w16cid:durableId="387919004">
    <w:abstractNumId w:val="1"/>
  </w:num>
  <w:num w:numId="11" w16cid:durableId="2051109783">
    <w:abstractNumId w:val="0"/>
  </w:num>
  <w:num w:numId="12" w16cid:durableId="693459908">
    <w:abstractNumId w:val="9"/>
  </w:num>
  <w:num w:numId="13" w16cid:durableId="34549790">
    <w:abstractNumId w:val="7"/>
  </w:num>
  <w:num w:numId="14" w16cid:durableId="55133958">
    <w:abstractNumId w:val="6"/>
  </w:num>
  <w:num w:numId="15" w16cid:durableId="1499005112">
    <w:abstractNumId w:val="5"/>
  </w:num>
  <w:num w:numId="16" w16cid:durableId="861238358">
    <w:abstractNumId w:val="4"/>
  </w:num>
  <w:num w:numId="17" w16cid:durableId="1998606211">
    <w:abstractNumId w:val="18"/>
  </w:num>
  <w:num w:numId="18" w16cid:durableId="1306009524">
    <w:abstractNumId w:val="46"/>
  </w:num>
  <w:num w:numId="19" w16cid:durableId="1719813665">
    <w:abstractNumId w:val="47"/>
  </w:num>
  <w:num w:numId="20" w16cid:durableId="1127891089">
    <w:abstractNumId w:val="13"/>
  </w:num>
  <w:num w:numId="21" w16cid:durableId="1100099242">
    <w:abstractNumId w:val="31"/>
  </w:num>
  <w:num w:numId="22" w16cid:durableId="86656410">
    <w:abstractNumId w:val="49"/>
  </w:num>
  <w:num w:numId="23" w16cid:durableId="520972299">
    <w:abstractNumId w:val="19"/>
  </w:num>
  <w:num w:numId="24" w16cid:durableId="613559749">
    <w:abstractNumId w:val="22"/>
  </w:num>
  <w:num w:numId="25" w16cid:durableId="1856112905">
    <w:abstractNumId w:val="36"/>
  </w:num>
  <w:num w:numId="26" w16cid:durableId="238834654">
    <w:abstractNumId w:val="12"/>
  </w:num>
  <w:num w:numId="27" w16cid:durableId="901211524">
    <w:abstractNumId w:val="40"/>
  </w:num>
  <w:num w:numId="28" w16cid:durableId="352272315">
    <w:abstractNumId w:val="15"/>
  </w:num>
  <w:num w:numId="29" w16cid:durableId="1915973805">
    <w:abstractNumId w:val="29"/>
  </w:num>
  <w:num w:numId="30" w16cid:durableId="1385717129">
    <w:abstractNumId w:val="25"/>
  </w:num>
  <w:num w:numId="31" w16cid:durableId="2092005389">
    <w:abstractNumId w:val="45"/>
  </w:num>
  <w:num w:numId="32" w16cid:durableId="1837845237">
    <w:abstractNumId w:val="21"/>
  </w:num>
  <w:num w:numId="33" w16cid:durableId="957221778">
    <w:abstractNumId w:val="35"/>
  </w:num>
  <w:num w:numId="34" w16cid:durableId="1163857065">
    <w:abstractNumId w:val="42"/>
  </w:num>
  <w:num w:numId="35" w16cid:durableId="1905136389">
    <w:abstractNumId w:val="48"/>
  </w:num>
  <w:num w:numId="36" w16cid:durableId="1238129773">
    <w:abstractNumId w:val="30"/>
  </w:num>
  <w:num w:numId="37" w16cid:durableId="1789812506">
    <w:abstractNumId w:val="17"/>
  </w:num>
  <w:num w:numId="38" w16cid:durableId="120612371">
    <w:abstractNumId w:val="39"/>
  </w:num>
  <w:num w:numId="39" w16cid:durableId="767120126">
    <w:abstractNumId w:val="24"/>
  </w:num>
  <w:num w:numId="40" w16cid:durableId="106198448">
    <w:abstractNumId w:val="20"/>
  </w:num>
  <w:num w:numId="41" w16cid:durableId="21321350">
    <w:abstractNumId w:val="33"/>
  </w:num>
  <w:num w:numId="42" w16cid:durableId="306325695">
    <w:abstractNumId w:val="37"/>
  </w:num>
  <w:num w:numId="43" w16cid:durableId="1383751569">
    <w:abstractNumId w:val="50"/>
  </w:num>
  <w:num w:numId="44" w16cid:durableId="121851853">
    <w:abstractNumId w:val="27"/>
  </w:num>
  <w:num w:numId="45" w16cid:durableId="57244794">
    <w:abstractNumId w:val="23"/>
  </w:num>
  <w:num w:numId="46" w16cid:durableId="896474832">
    <w:abstractNumId w:val="34"/>
  </w:num>
  <w:num w:numId="47" w16cid:durableId="538904395">
    <w:abstractNumId w:val="32"/>
  </w:num>
  <w:num w:numId="48" w16cid:durableId="1014040825">
    <w:abstractNumId w:val="44"/>
  </w:num>
  <w:num w:numId="49" w16cid:durableId="713892528">
    <w:abstractNumId w:val="26"/>
  </w:num>
  <w:num w:numId="50" w16cid:durableId="1420180032">
    <w:abstractNumId w:val="43"/>
  </w:num>
  <w:num w:numId="51" w16cid:durableId="458574148">
    <w:abstractNumId w:val="41"/>
  </w:num>
  <w:num w:numId="52" w16cid:durableId="19723241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A8"/>
    <w:rsid w:val="00046525"/>
    <w:rsid w:val="00055845"/>
    <w:rsid w:val="00071ADE"/>
    <w:rsid w:val="000B40C6"/>
    <w:rsid w:val="000D4379"/>
    <w:rsid w:val="000F1F8E"/>
    <w:rsid w:val="000F5ED1"/>
    <w:rsid w:val="00106D4A"/>
    <w:rsid w:val="001216C5"/>
    <w:rsid w:val="00131D49"/>
    <w:rsid w:val="00137BB1"/>
    <w:rsid w:val="00157365"/>
    <w:rsid w:val="001676A8"/>
    <w:rsid w:val="00171FCE"/>
    <w:rsid w:val="0017347C"/>
    <w:rsid w:val="001B6F92"/>
    <w:rsid w:val="001D39EF"/>
    <w:rsid w:val="001F423D"/>
    <w:rsid w:val="00230592"/>
    <w:rsid w:val="002810D2"/>
    <w:rsid w:val="00286700"/>
    <w:rsid w:val="00294C06"/>
    <w:rsid w:val="002F3109"/>
    <w:rsid w:val="00320CEC"/>
    <w:rsid w:val="00331AC0"/>
    <w:rsid w:val="003652EE"/>
    <w:rsid w:val="003826F1"/>
    <w:rsid w:val="003844A7"/>
    <w:rsid w:val="003B05B9"/>
    <w:rsid w:val="003B2FB6"/>
    <w:rsid w:val="003C242E"/>
    <w:rsid w:val="003F7034"/>
    <w:rsid w:val="00403842"/>
    <w:rsid w:val="00483A69"/>
    <w:rsid w:val="00486309"/>
    <w:rsid w:val="004863B8"/>
    <w:rsid w:val="0049227C"/>
    <w:rsid w:val="004A12E0"/>
    <w:rsid w:val="00560F3D"/>
    <w:rsid w:val="005631C1"/>
    <w:rsid w:val="00570D9F"/>
    <w:rsid w:val="005D010B"/>
    <w:rsid w:val="005D5EFD"/>
    <w:rsid w:val="005F13D4"/>
    <w:rsid w:val="005F3335"/>
    <w:rsid w:val="006022A1"/>
    <w:rsid w:val="00614852"/>
    <w:rsid w:val="00657ACD"/>
    <w:rsid w:val="00662A2C"/>
    <w:rsid w:val="00673AF5"/>
    <w:rsid w:val="00675495"/>
    <w:rsid w:val="00676A3A"/>
    <w:rsid w:val="00680144"/>
    <w:rsid w:val="006C2C63"/>
    <w:rsid w:val="006E2B97"/>
    <w:rsid w:val="0070571A"/>
    <w:rsid w:val="007117A3"/>
    <w:rsid w:val="00756E7C"/>
    <w:rsid w:val="007A43BB"/>
    <w:rsid w:val="007C4434"/>
    <w:rsid w:val="00802D4F"/>
    <w:rsid w:val="00811BD3"/>
    <w:rsid w:val="00821DC5"/>
    <w:rsid w:val="00837063"/>
    <w:rsid w:val="008471FB"/>
    <w:rsid w:val="00855A83"/>
    <w:rsid w:val="00886427"/>
    <w:rsid w:val="00890922"/>
    <w:rsid w:val="00896E56"/>
    <w:rsid w:val="008B6730"/>
    <w:rsid w:val="009037FF"/>
    <w:rsid w:val="00907764"/>
    <w:rsid w:val="00917522"/>
    <w:rsid w:val="00940795"/>
    <w:rsid w:val="0096535C"/>
    <w:rsid w:val="009807D3"/>
    <w:rsid w:val="00982052"/>
    <w:rsid w:val="009838D2"/>
    <w:rsid w:val="009910B6"/>
    <w:rsid w:val="009B5F07"/>
    <w:rsid w:val="00A00297"/>
    <w:rsid w:val="00A0246F"/>
    <w:rsid w:val="00A0304C"/>
    <w:rsid w:val="00A07699"/>
    <w:rsid w:val="00A1344E"/>
    <w:rsid w:val="00A15971"/>
    <w:rsid w:val="00A53909"/>
    <w:rsid w:val="00AB18DA"/>
    <w:rsid w:val="00AD37A9"/>
    <w:rsid w:val="00B103FF"/>
    <w:rsid w:val="00B56271"/>
    <w:rsid w:val="00B63769"/>
    <w:rsid w:val="00B8449A"/>
    <w:rsid w:val="00B97E74"/>
    <w:rsid w:val="00C90E5B"/>
    <w:rsid w:val="00C91564"/>
    <w:rsid w:val="00CA3973"/>
    <w:rsid w:val="00CC7366"/>
    <w:rsid w:val="00CF7670"/>
    <w:rsid w:val="00D04AE6"/>
    <w:rsid w:val="00D054DB"/>
    <w:rsid w:val="00D12AB2"/>
    <w:rsid w:val="00D17DE7"/>
    <w:rsid w:val="00D301B4"/>
    <w:rsid w:val="00D40F0E"/>
    <w:rsid w:val="00D41AB3"/>
    <w:rsid w:val="00D433EA"/>
    <w:rsid w:val="00D72EB1"/>
    <w:rsid w:val="00D75539"/>
    <w:rsid w:val="00D765BF"/>
    <w:rsid w:val="00D92D12"/>
    <w:rsid w:val="00D967BB"/>
    <w:rsid w:val="00DB42AE"/>
    <w:rsid w:val="00E15D00"/>
    <w:rsid w:val="00E15FA1"/>
    <w:rsid w:val="00E219C1"/>
    <w:rsid w:val="00E41AE1"/>
    <w:rsid w:val="00E5416C"/>
    <w:rsid w:val="00E9780B"/>
    <w:rsid w:val="00EA4374"/>
    <w:rsid w:val="00EA693D"/>
    <w:rsid w:val="00EB0D51"/>
    <w:rsid w:val="00EC41DD"/>
    <w:rsid w:val="00EF24E2"/>
    <w:rsid w:val="00F03DA6"/>
    <w:rsid w:val="00F22EB3"/>
    <w:rsid w:val="00F25CDC"/>
    <w:rsid w:val="00F45C54"/>
    <w:rsid w:val="00F8275C"/>
    <w:rsid w:val="00F94A83"/>
    <w:rsid w:val="00FC1F9B"/>
    <w:rsid w:val="00FF6F58"/>
    <w:rsid w:val="042CA67E"/>
    <w:rsid w:val="0815BED8"/>
    <w:rsid w:val="31CDA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0DF6E3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uiPriority w:val="22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Odstavecseseznamem">
    <w:name w:val="List Paragraph"/>
    <w:basedOn w:val="Normln"/>
    <w:uiPriority w:val="34"/>
    <w:qFormat/>
    <w:rsid w:val="000D4379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AD37A9"/>
    <w:pPr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e8090a-bf5f-40c4-8d2e-ab1d374cf6cf" xsi:nil="true"/>
    <lcf76f155ced4ddcb4097134ff3c332f xmlns="9b95020a-d61c-49e7-aac0-bd4ce2ae96d7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CD3DBCCBC6F046B1285580E15DF6F6" ma:contentTypeVersion="11" ma:contentTypeDescription="Vytvoří nový dokument" ma:contentTypeScope="" ma:versionID="4b118793f05aeeeb4d349be0102e7db9">
  <xsd:schema xmlns:xsd="http://www.w3.org/2001/XMLSchema" xmlns:xs="http://www.w3.org/2001/XMLSchema" xmlns:p="http://schemas.microsoft.com/office/2006/metadata/properties" xmlns:ns2="9de8090a-bf5f-40c4-8d2e-ab1d374cf6cf" xmlns:ns3="9b95020a-d61c-49e7-aac0-bd4ce2ae96d7" targetNamespace="http://schemas.microsoft.com/office/2006/metadata/properties" ma:root="true" ma:fieldsID="b0435113c6cda583c8b9e3bacaf3d16f" ns2:_="" ns3:_="">
    <xsd:import namespace="9de8090a-bf5f-40c4-8d2e-ab1d374cf6cf"/>
    <xsd:import namespace="9b95020a-d61c-49e7-aac0-bd4ce2ae96d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8090a-bf5f-40c4-8d2e-ab1d374cf6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e1280c2d-34f3-4d31-9536-a66ae3260400}" ma:internalName="TaxCatchAll" ma:showField="CatchAllData" ma:web="9de8090a-bf5f-40c4-8d2e-ab1d374cf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5020a-d61c-49e7-aac0-bd4ce2ae96d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7d0065fd-bf57-4990-b578-47e7e810b6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E886FD-4A54-44E3-B3DB-BDCD701771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47BFB7-E25D-4FD8-AF7F-F255BA1F6853}">
  <ds:schemaRefs>
    <ds:schemaRef ds:uri="http://schemas.microsoft.com/office/2006/metadata/properties"/>
    <ds:schemaRef ds:uri="http://schemas.microsoft.com/office/infopath/2007/PartnerControls"/>
    <ds:schemaRef ds:uri="9de8090a-bf5f-40c4-8d2e-ab1d374cf6cf"/>
    <ds:schemaRef ds:uri="9b95020a-d61c-49e7-aac0-bd4ce2ae96d7"/>
  </ds:schemaRefs>
</ds:datastoreItem>
</file>

<file path=customXml/itemProps3.xml><?xml version="1.0" encoding="utf-8"?>
<ds:datastoreItem xmlns:ds="http://schemas.openxmlformats.org/officeDocument/2006/customXml" ds:itemID="{E69AF36A-5358-4D1F-83E4-6E4518D6FF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91733C-264D-4B76-9E9D-29B10AB53B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8090a-bf5f-40c4-8d2e-ab1d374cf6cf"/>
    <ds:schemaRef ds:uri="9b95020a-d61c-49e7-aac0-bd4ce2ae96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3</TotalTime>
  <Pages>14</Pages>
  <Words>2061</Words>
  <Characters>12162</Characters>
  <Application>Microsoft Office Word</Application>
  <DocSecurity>0</DocSecurity>
  <Lines>101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Jan Beníšek</cp:lastModifiedBy>
  <cp:revision>2</cp:revision>
  <cp:lastPrinted>2004-11-12T21:05:00Z</cp:lastPrinted>
  <dcterms:created xsi:type="dcterms:W3CDTF">2024-12-17T23:52:00Z</dcterms:created>
  <dcterms:modified xsi:type="dcterms:W3CDTF">2024-12-17T23:52:00Z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0x0101005FD2A013C80FC14385412CFAA9695267</vt:lpwstr>
  </property>
</Properties>
</file>